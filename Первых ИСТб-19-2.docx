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2BF4" w14:textId="77777777" w:rsidR="005A19D6" w:rsidRPr="007B0A05" w:rsidRDefault="005A19D6" w:rsidP="005A19D6">
      <w:pPr>
        <w:pStyle w:val="ab"/>
        <w:rPr>
          <w:szCs w:val="28"/>
        </w:rPr>
      </w:pPr>
      <w:bookmarkStart w:id="0" w:name="_Hlk40293597"/>
      <w:bookmarkStart w:id="1" w:name="_GoBack"/>
      <w:bookmarkEnd w:id="0"/>
      <w:bookmarkEnd w:id="1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28FC1B8A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6AB94630" w14:textId="77777777" w:rsidR="005A19D6" w:rsidRPr="007B0A05" w:rsidRDefault="005A19D6" w:rsidP="005A19D6">
      <w:pPr>
        <w:pStyle w:val="ab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60C67D19" w14:textId="77777777" w:rsidR="005A19D6" w:rsidRPr="007B0A05" w:rsidRDefault="005A19D6" w:rsidP="005A19D6">
      <w:pPr>
        <w:pStyle w:val="ab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39BA03DF" w14:textId="77777777" w:rsidR="005A19D6" w:rsidRPr="007B0A05" w:rsidRDefault="005A19D6" w:rsidP="005A19D6">
      <w:pPr>
        <w:pStyle w:val="ab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3033490C" w14:textId="77777777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3A860C54" w14:textId="77777777" w:rsidR="005A19D6" w:rsidRPr="007B0A05" w:rsidRDefault="005A19D6" w:rsidP="005A19D6">
      <w:pPr>
        <w:pStyle w:val="ab"/>
        <w:rPr>
          <w:szCs w:val="28"/>
          <w:u w:val="single"/>
        </w:rPr>
      </w:pPr>
    </w:p>
    <w:p w14:paraId="4393CA7B" w14:textId="08DAD265" w:rsidR="005A19D6" w:rsidRDefault="005A19D6" w:rsidP="005A19D6">
      <w:pPr>
        <w:jc w:val="center"/>
        <w:rPr>
          <w:sz w:val="28"/>
          <w:szCs w:val="28"/>
        </w:rPr>
      </w:pPr>
    </w:p>
    <w:p w14:paraId="4ABE74E5" w14:textId="77777777" w:rsidR="00E86461" w:rsidRDefault="00E86461" w:rsidP="00E86461">
      <w:pPr>
        <w:pStyle w:val="4"/>
        <w:spacing w:line="312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07974931" w14:textId="77777777" w:rsidR="00E86461" w:rsidRPr="001C0683" w:rsidRDefault="00E86461" w:rsidP="00E86461">
      <w:pPr>
        <w:pStyle w:val="a5"/>
        <w:ind w:firstLine="0"/>
        <w:jc w:val="center"/>
        <w:rPr>
          <w:szCs w:val="28"/>
          <w:u w:val="single"/>
        </w:rPr>
      </w:pPr>
      <w:r w:rsidRPr="001C0683">
        <w:rPr>
          <w:u w:val="single"/>
        </w:rPr>
        <w:t>Объектно-ориентированное программирование</w:t>
      </w:r>
    </w:p>
    <w:p w14:paraId="067E3EB0" w14:textId="343796F1" w:rsidR="00E86461" w:rsidRDefault="00E86461" w:rsidP="005A19D6">
      <w:pPr>
        <w:jc w:val="center"/>
        <w:rPr>
          <w:sz w:val="28"/>
          <w:szCs w:val="28"/>
        </w:rPr>
      </w:pPr>
    </w:p>
    <w:p w14:paraId="53A66D72" w14:textId="77777777" w:rsidR="00E86461" w:rsidRDefault="00E86461" w:rsidP="005A19D6">
      <w:pPr>
        <w:jc w:val="center"/>
        <w:rPr>
          <w:sz w:val="28"/>
          <w:szCs w:val="28"/>
        </w:rPr>
      </w:pPr>
    </w:p>
    <w:p w14:paraId="32B3530A" w14:textId="77777777" w:rsidR="00E86461" w:rsidRPr="007B0A05" w:rsidRDefault="00E86461" w:rsidP="005A19D6">
      <w:pPr>
        <w:jc w:val="center"/>
        <w:rPr>
          <w:sz w:val="28"/>
          <w:szCs w:val="28"/>
        </w:rPr>
      </w:pPr>
    </w:p>
    <w:p w14:paraId="6699740B" w14:textId="718278A7" w:rsidR="00E86461" w:rsidRPr="00DE02C4" w:rsidRDefault="00E86461" w:rsidP="00E86461">
      <w:pPr>
        <w:pStyle w:val="a5"/>
        <w:ind w:firstLine="0"/>
        <w:jc w:val="center"/>
        <w:rPr>
          <w:u w:val="single"/>
        </w:rPr>
      </w:pPr>
      <w:r w:rsidRPr="001C0683">
        <w:rPr>
          <w:u w:val="single"/>
        </w:rPr>
        <w:t>Разработка консольного приложения</w:t>
      </w:r>
      <w:r w:rsidR="00C7198C" w:rsidRPr="00DE02C4">
        <w:rPr>
          <w:u w:val="single"/>
        </w:rPr>
        <w:t xml:space="preserve"> 2</w:t>
      </w:r>
    </w:p>
    <w:p w14:paraId="728C5A2A" w14:textId="6376FB74" w:rsidR="005A19D6" w:rsidRPr="00D55EAD" w:rsidRDefault="005A19D6" w:rsidP="005A19D6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0D6BE317" w14:textId="77777777" w:rsidR="005A19D6" w:rsidRPr="007B0A05" w:rsidRDefault="005A19D6" w:rsidP="005A19D6">
      <w:pPr>
        <w:rPr>
          <w:sz w:val="28"/>
          <w:szCs w:val="28"/>
        </w:rPr>
      </w:pPr>
    </w:p>
    <w:p w14:paraId="7EF39722" w14:textId="77777777" w:rsidR="005A19D6" w:rsidRPr="007B0A05" w:rsidRDefault="005A19D6" w:rsidP="005A19D6">
      <w:pPr>
        <w:rPr>
          <w:sz w:val="28"/>
          <w:szCs w:val="28"/>
        </w:rPr>
      </w:pPr>
    </w:p>
    <w:p w14:paraId="3ACC0C0C" w14:textId="0B4B817E" w:rsidR="005A19D6" w:rsidRDefault="005A19D6" w:rsidP="005A19D6">
      <w:pPr>
        <w:jc w:val="center"/>
        <w:rPr>
          <w:sz w:val="28"/>
          <w:szCs w:val="28"/>
          <w:u w:val="single"/>
        </w:rPr>
      </w:pPr>
    </w:p>
    <w:p w14:paraId="6AB36356" w14:textId="77777777" w:rsidR="005A19D6" w:rsidRPr="007B0A05" w:rsidRDefault="005A19D6" w:rsidP="005A19D6">
      <w:pPr>
        <w:jc w:val="center"/>
        <w:rPr>
          <w:sz w:val="28"/>
          <w:szCs w:val="28"/>
        </w:rPr>
      </w:pPr>
    </w:p>
    <w:p w14:paraId="40F6F58A" w14:textId="77777777" w:rsidR="005A19D6" w:rsidRPr="007B0A05" w:rsidRDefault="005A19D6" w:rsidP="005A19D6">
      <w:pPr>
        <w:rPr>
          <w:sz w:val="28"/>
          <w:szCs w:val="28"/>
        </w:rPr>
      </w:pPr>
    </w:p>
    <w:p w14:paraId="5D367D0F" w14:textId="63E6044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A05">
        <w:rPr>
          <w:sz w:val="28"/>
          <w:szCs w:val="28"/>
        </w:rPr>
        <w:t xml:space="preserve">Выполнил студент группы   </w:t>
      </w:r>
      <w:r w:rsidRPr="007B0A05">
        <w:rPr>
          <w:sz w:val="28"/>
          <w:szCs w:val="28"/>
          <w:u w:val="single"/>
        </w:rPr>
        <w:t>И</w:t>
      </w:r>
      <w:r w:rsidR="00BE2323">
        <w:rPr>
          <w:sz w:val="28"/>
          <w:szCs w:val="28"/>
          <w:u w:val="single"/>
        </w:rPr>
        <w:t>СТб</w:t>
      </w:r>
      <w:r w:rsidRPr="007B0A05">
        <w:rPr>
          <w:sz w:val="28"/>
          <w:szCs w:val="28"/>
          <w:u w:val="single"/>
        </w:rPr>
        <w:t xml:space="preserve"> 19–</w:t>
      </w:r>
      <w:r w:rsidR="00BE2323">
        <w:rPr>
          <w:sz w:val="28"/>
          <w:szCs w:val="28"/>
          <w:u w:val="single"/>
        </w:rPr>
        <w:t>2</w:t>
      </w:r>
      <w:r w:rsidRPr="007B0A05">
        <w:rPr>
          <w:sz w:val="28"/>
          <w:szCs w:val="28"/>
        </w:rPr>
        <w:tab/>
        <w:t xml:space="preserve"> </w:t>
      </w:r>
      <w:r w:rsidR="00BE2323">
        <w:rPr>
          <w:sz w:val="28"/>
          <w:szCs w:val="28"/>
          <w:u w:val="single"/>
        </w:rPr>
        <w:t xml:space="preserve">Первых А.А. </w:t>
      </w:r>
    </w:p>
    <w:p w14:paraId="0E687EB2" w14:textId="09C8EDF7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 w:rsidR="00D55EAD"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59D128C3" w14:textId="7777777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</w:rPr>
      </w:pPr>
    </w:p>
    <w:p w14:paraId="4815A039" w14:textId="3732474B" w:rsidR="005A19D6" w:rsidRPr="007B0A05" w:rsidRDefault="005A19D6" w:rsidP="005A19D6">
      <w:pPr>
        <w:pStyle w:val="a5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>
        <w:rPr>
          <w:szCs w:val="28"/>
        </w:rPr>
        <w:t>Проверила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Pr="005A19D6">
        <w:rPr>
          <w:u w:val="single"/>
        </w:rPr>
        <w:t>Маланова Т.В.</w:t>
      </w:r>
    </w:p>
    <w:p w14:paraId="00B08D51" w14:textId="7C5DD0BB" w:rsidR="005A19D6" w:rsidRPr="00D55EAD" w:rsidRDefault="005A19D6" w:rsidP="005A19D6">
      <w:pPr>
        <w:tabs>
          <w:tab w:val="left" w:pos="1418"/>
        </w:tabs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 w:rsidR="00D55EAD">
        <w:rPr>
          <w:sz w:val="28"/>
          <w:szCs w:val="28"/>
          <w:vertAlign w:val="superscript"/>
        </w:rPr>
        <w:tab/>
      </w:r>
    </w:p>
    <w:p w14:paraId="102A1167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38EA6001" w14:textId="77777777" w:rsidR="005A19D6" w:rsidRPr="007B0A05" w:rsidRDefault="005A19D6" w:rsidP="005A19D6">
      <w:pPr>
        <w:jc w:val="right"/>
        <w:rPr>
          <w:sz w:val="28"/>
          <w:szCs w:val="28"/>
        </w:rPr>
      </w:pPr>
    </w:p>
    <w:p w14:paraId="1271E590" w14:textId="0D8ACED7" w:rsidR="005A19D6" w:rsidRPr="007B0A05" w:rsidRDefault="005A19D6" w:rsidP="005A19D6">
      <w:pPr>
        <w:tabs>
          <w:tab w:val="left" w:pos="1418"/>
        </w:tabs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  <w:t>Содержание отчета 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B0A05">
        <w:rPr>
          <w:sz w:val="28"/>
          <w:szCs w:val="28"/>
          <w:u w:val="single"/>
        </w:rPr>
        <w:tab/>
      </w:r>
      <w:r w:rsidR="005C6CEC">
        <w:rPr>
          <w:sz w:val="28"/>
          <w:szCs w:val="28"/>
          <w:u w:val="single"/>
        </w:rPr>
        <w:t>1</w:t>
      </w:r>
      <w:r w:rsidR="00C7198C">
        <w:rPr>
          <w:sz w:val="28"/>
          <w:szCs w:val="28"/>
          <w:u w:val="single"/>
        </w:rPr>
        <w:t>6</w:t>
      </w:r>
      <w:r w:rsidRPr="007B0A05">
        <w:rPr>
          <w:sz w:val="28"/>
          <w:szCs w:val="28"/>
          <w:u w:val="single"/>
        </w:rPr>
        <w:tab/>
      </w:r>
      <w:r w:rsidRPr="005A19D6">
        <w:rPr>
          <w:sz w:val="28"/>
          <w:szCs w:val="28"/>
        </w:rPr>
        <w:t xml:space="preserve"> стр.</w:t>
      </w:r>
    </w:p>
    <w:p w14:paraId="3680835B" w14:textId="77777777" w:rsidR="005A19D6" w:rsidRPr="007B0A05" w:rsidRDefault="005A19D6" w:rsidP="005A19D6">
      <w:pPr>
        <w:rPr>
          <w:sz w:val="28"/>
          <w:szCs w:val="28"/>
        </w:rPr>
      </w:pPr>
    </w:p>
    <w:p w14:paraId="7B3BFCD1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475ED80F" w14:textId="1EE5C9F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7081A14E" w14:textId="38161D5B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4370F4D0" w14:textId="5F6CB7B6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8D0AD63" w14:textId="28989A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0179D958" w14:textId="3A93BC44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50AA587E" w14:textId="3211AC4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B0AAC61" w14:textId="1383F2DD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07D5669" w14:textId="4368E3A5" w:rsidR="005A19D6" w:rsidRDefault="005A19D6" w:rsidP="005A19D6">
      <w:pPr>
        <w:ind w:firstLine="720"/>
        <w:jc w:val="center"/>
        <w:rPr>
          <w:sz w:val="28"/>
          <w:szCs w:val="28"/>
        </w:rPr>
      </w:pPr>
    </w:p>
    <w:p w14:paraId="6DD9E4BF" w14:textId="77777777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</w:p>
    <w:p w14:paraId="64AC9061" w14:textId="77777777" w:rsidR="005A19D6" w:rsidRPr="007B0A05" w:rsidRDefault="005A19D6" w:rsidP="005A19D6">
      <w:pPr>
        <w:rPr>
          <w:sz w:val="28"/>
          <w:szCs w:val="28"/>
        </w:rPr>
      </w:pPr>
    </w:p>
    <w:p w14:paraId="4B2BCD9A" w14:textId="03A1501D" w:rsidR="005A19D6" w:rsidRPr="007B0A05" w:rsidRDefault="005A19D6" w:rsidP="005A19D6">
      <w:pPr>
        <w:ind w:firstLine="720"/>
        <w:jc w:val="center"/>
        <w:rPr>
          <w:sz w:val="28"/>
          <w:szCs w:val="28"/>
        </w:rPr>
      </w:pPr>
      <w:r w:rsidRPr="007B0A05">
        <w:rPr>
          <w:sz w:val="28"/>
          <w:szCs w:val="28"/>
        </w:rPr>
        <w:t>Иркутск 2020</w:t>
      </w:r>
      <w:r w:rsidR="00F76EC0">
        <w:rPr>
          <w:sz w:val="28"/>
          <w:szCs w:val="28"/>
        </w:rPr>
        <w:t xml:space="preserve"> </w:t>
      </w:r>
      <w:r w:rsidRPr="007B0A05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1677765"/>
        <w:docPartObj>
          <w:docPartGallery w:val="Table of Contents"/>
          <w:docPartUnique/>
        </w:docPartObj>
      </w:sdtPr>
      <w:sdtEndPr/>
      <w:sdtContent>
        <w:p w14:paraId="184C81D8" w14:textId="77777777" w:rsidR="00A95DF5" w:rsidRPr="00214F9A" w:rsidRDefault="00A95DF5" w:rsidP="00A071D1">
          <w:pPr>
            <w:pStyle w:val="a7"/>
            <w:spacing w:after="80"/>
            <w:jc w:val="center"/>
            <w:rPr>
              <w:rFonts w:ascii="Times New Roman" w:hAnsi="Times New Roman" w:cs="Times New Roman"/>
              <w:color w:val="auto"/>
            </w:rPr>
          </w:pPr>
          <w:r w:rsidRPr="00214F9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C2D04E" w14:textId="77777777" w:rsidR="00C7198C" w:rsidRDefault="00A95DF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60711">
            <w:rPr>
              <w:sz w:val="28"/>
              <w:szCs w:val="28"/>
            </w:rPr>
            <w:fldChar w:fldCharType="begin"/>
          </w:r>
          <w:r w:rsidRPr="00760711">
            <w:rPr>
              <w:sz w:val="28"/>
              <w:szCs w:val="28"/>
            </w:rPr>
            <w:instrText xml:space="preserve"> TOC \o "1-3" \h \z \u </w:instrText>
          </w:r>
          <w:r w:rsidRPr="00760711">
            <w:rPr>
              <w:sz w:val="28"/>
              <w:szCs w:val="28"/>
            </w:rPr>
            <w:fldChar w:fldCharType="separate"/>
          </w:r>
          <w:hyperlink w:anchor="_Toc53683192" w:history="1">
            <w:r w:rsidR="00C7198C" w:rsidRPr="00834BA4">
              <w:rPr>
                <w:rStyle w:val="a8"/>
                <w:noProof/>
              </w:rPr>
              <w:t>1 Постановка задачи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_Toc53683192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3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5BBE38E5" w14:textId="77777777" w:rsidR="00C7198C" w:rsidRDefault="001F227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3" w:history="1">
            <w:r w:rsidR="00C7198C" w:rsidRPr="00834BA4">
              <w:rPr>
                <w:rStyle w:val="a8"/>
                <w:noProof/>
                <w:shd w:val="clear" w:color="auto" w:fill="FFFFFF"/>
              </w:rPr>
              <w:t>2 Таблица спецификаций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_Toc53683193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4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2B999876" w14:textId="77777777" w:rsidR="00C7198C" w:rsidRDefault="001F227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4" w:history="1">
            <w:r w:rsidR="00C7198C" w:rsidRPr="00834BA4">
              <w:rPr>
                <w:rStyle w:val="a8"/>
                <w:noProof/>
                <w:shd w:val="clear" w:color="auto" w:fill="FFFFFF"/>
              </w:rPr>
              <w:t>3 Разработка тестов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_Toc53683194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6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3E7AB697" w14:textId="77777777" w:rsidR="00C7198C" w:rsidRDefault="001F227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5" w:history="1">
            <w:r w:rsidR="00C7198C" w:rsidRPr="00834BA4">
              <w:rPr>
                <w:rStyle w:val="a8"/>
                <w:noProof/>
              </w:rPr>
              <w:t>4 Результаты тестирования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_Toc53683195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7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04BBA2E4" w14:textId="77777777" w:rsidR="00C7198C" w:rsidRDefault="001F227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6" w:history="1">
            <w:r w:rsidR="00C7198C" w:rsidRPr="00834BA4">
              <w:rPr>
                <w:rStyle w:val="a8"/>
                <w:noProof/>
              </w:rPr>
              <w:t>5 Листинг исходного кода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_Toc53683196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10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2D64A4C0" w14:textId="77777777" w:rsidR="00C7198C" w:rsidRDefault="001F227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7" w:history="1">
            <w:r w:rsidR="00C7198C" w:rsidRPr="00834BA4">
              <w:rPr>
                <w:rStyle w:val="a8"/>
                <w:noProof/>
              </w:rPr>
              <w:t>Заключение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_Toc53683197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15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09111BC4" w14:textId="77777777" w:rsidR="00C7198C" w:rsidRDefault="001F227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83198" w:history="1">
            <w:r w:rsidR="00C7198C" w:rsidRPr="00834BA4">
              <w:rPr>
                <w:rStyle w:val="a8"/>
                <w:noProof/>
              </w:rPr>
              <w:t>Список литературы</w:t>
            </w:r>
            <w:r w:rsidR="00C7198C">
              <w:rPr>
                <w:noProof/>
                <w:webHidden/>
              </w:rPr>
              <w:tab/>
            </w:r>
            <w:r w:rsidR="00C7198C">
              <w:rPr>
                <w:noProof/>
                <w:webHidden/>
              </w:rPr>
              <w:fldChar w:fldCharType="begin"/>
            </w:r>
            <w:r w:rsidR="00C7198C">
              <w:rPr>
                <w:noProof/>
                <w:webHidden/>
              </w:rPr>
              <w:instrText xml:space="preserve"> PAGEREF _Toc53683198 \h </w:instrText>
            </w:r>
            <w:r w:rsidR="00C7198C">
              <w:rPr>
                <w:noProof/>
                <w:webHidden/>
              </w:rPr>
            </w:r>
            <w:r w:rsidR="00C7198C">
              <w:rPr>
                <w:noProof/>
                <w:webHidden/>
              </w:rPr>
              <w:fldChar w:fldCharType="separate"/>
            </w:r>
            <w:r w:rsidR="00C7198C">
              <w:rPr>
                <w:noProof/>
                <w:webHidden/>
              </w:rPr>
              <w:t>16</w:t>
            </w:r>
            <w:r w:rsidR="00C7198C">
              <w:rPr>
                <w:noProof/>
                <w:webHidden/>
              </w:rPr>
              <w:fldChar w:fldCharType="end"/>
            </w:r>
          </w:hyperlink>
        </w:p>
        <w:p w14:paraId="7F41FAE6" w14:textId="34E36116" w:rsidR="00A95DF5" w:rsidRDefault="00A95DF5" w:rsidP="00A95DF5">
          <w:r w:rsidRPr="00760711">
            <w:rPr>
              <w:sz w:val="28"/>
              <w:szCs w:val="28"/>
            </w:rPr>
            <w:fldChar w:fldCharType="end"/>
          </w:r>
        </w:p>
      </w:sdtContent>
    </w:sdt>
    <w:p w14:paraId="503B9D69" w14:textId="262E87D0" w:rsidR="00E86461" w:rsidRDefault="00E86461" w:rsidP="00A170D5">
      <w:pPr>
        <w:pStyle w:val="a5"/>
      </w:pPr>
    </w:p>
    <w:p w14:paraId="621CF859" w14:textId="77777777" w:rsidR="00E86461" w:rsidRDefault="00E86461" w:rsidP="003B5A66">
      <w:pPr>
        <w:spacing w:after="200" w:line="276" w:lineRule="auto"/>
        <w:jc w:val="both"/>
        <w:rPr>
          <w:rFonts w:eastAsiaTheme="minorHAnsi" w:cstheme="minorBidi"/>
          <w:color w:val="000000" w:themeColor="text1"/>
          <w:sz w:val="28"/>
          <w:szCs w:val="22"/>
        </w:rPr>
      </w:pPr>
      <w:r>
        <w:br w:type="page"/>
      </w:r>
    </w:p>
    <w:p w14:paraId="3E88EE66" w14:textId="38E93FD2" w:rsidR="00ED6340" w:rsidRDefault="00E86461" w:rsidP="00E86461">
      <w:pPr>
        <w:pStyle w:val="11"/>
      </w:pPr>
      <w:bookmarkStart w:id="2" w:name="_Toc53683192"/>
      <w:r>
        <w:lastRenderedPageBreak/>
        <w:t>1 Постановка задачи</w:t>
      </w:r>
      <w:bookmarkEnd w:id="2"/>
    </w:p>
    <w:p w14:paraId="7D264493" w14:textId="53777110" w:rsidR="00E86461" w:rsidRDefault="00E86461" w:rsidP="00E86461">
      <w:pPr>
        <w:pStyle w:val="a5"/>
      </w:pPr>
      <w:r>
        <w:t>Разработать консольное приложение на языке java, реализующее решение задачи в соответствии с индивидуальным заданием. Исходные данные для задачи вводятся как параметры при запуске программы из командной строки, либо – как значения, инициализирующие переменные. Вывод результатов осуществляется в консоль.</w:t>
      </w:r>
    </w:p>
    <w:p w14:paraId="1F069FF2" w14:textId="4C6B15F7" w:rsidR="00E86461" w:rsidRDefault="00E86461" w:rsidP="00E86461">
      <w:pPr>
        <w:pStyle w:val="a5"/>
      </w:pPr>
      <w:r>
        <w:t xml:space="preserve">Вариант </w:t>
      </w:r>
      <w:r w:rsidR="006C6848">
        <w:t>18.</w:t>
      </w:r>
    </w:p>
    <w:p w14:paraId="5D69F7CB" w14:textId="77777777" w:rsidR="006C6848" w:rsidRDefault="006C6848" w:rsidP="006C6848">
      <w:pPr>
        <w:pStyle w:val="a5"/>
      </w:pPr>
      <w:r>
        <w:t>a. Сгенерируйте числовой ряд длиной 30 элементов, представляющий</w:t>
      </w:r>
    </w:p>
    <w:p w14:paraId="45540D53" w14:textId="77777777" w:rsidR="006C6848" w:rsidRDefault="006C6848" w:rsidP="006C6848">
      <w:pPr>
        <w:pStyle w:val="a5"/>
        <w:ind w:firstLine="0"/>
      </w:pPr>
      <w:r>
        <w:t>квадраты чисел натурального ряда. Сформируйте из полученных</w:t>
      </w:r>
    </w:p>
    <w:p w14:paraId="448FF62E" w14:textId="77777777" w:rsidR="006C6848" w:rsidRDefault="006C6848" w:rsidP="006C6848">
      <w:pPr>
        <w:pStyle w:val="a5"/>
        <w:ind w:firstLine="0"/>
      </w:pPr>
      <w:r>
        <w:t>значений два массива: один с четными значениями, другой с нечетными.</w:t>
      </w:r>
    </w:p>
    <w:p w14:paraId="61E4120F" w14:textId="77777777" w:rsidR="006C6848" w:rsidRDefault="006C6848" w:rsidP="006C6848">
      <w:pPr>
        <w:pStyle w:val="a5"/>
        <w:ind w:firstLine="708"/>
      </w:pPr>
      <w:r>
        <w:t>b. Подсчитайте, какие символы наиболее часто встречаются в предложении.</w:t>
      </w:r>
    </w:p>
    <w:p w14:paraId="67422385" w14:textId="0595B101" w:rsidR="00E86461" w:rsidRDefault="006C6848" w:rsidP="006C6848">
      <w:pPr>
        <w:pStyle w:val="a5"/>
        <w:ind w:firstLine="708"/>
      </w:pPr>
      <w:r>
        <w:t>c. Выберите из множества числа, удовлетворяющие условию, введенному в виде строке при запуске программы (“&gt;0” или “&lt;10”).</w:t>
      </w:r>
      <w:r>
        <w:cr/>
      </w:r>
    </w:p>
    <w:p w14:paraId="645C3439" w14:textId="77777777" w:rsidR="00E86461" w:rsidRDefault="00E86461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2DAB530B" w14:textId="4C0B66D2" w:rsidR="00E86461" w:rsidRPr="00045258" w:rsidRDefault="00E86461" w:rsidP="00045258">
      <w:pPr>
        <w:pStyle w:val="11"/>
        <w:rPr>
          <w:shd w:val="clear" w:color="auto" w:fill="FFFFFF"/>
        </w:rPr>
      </w:pPr>
      <w:bookmarkStart w:id="3" w:name="_Toc53683193"/>
      <w:r w:rsidRPr="00185478">
        <w:rPr>
          <w:shd w:val="clear" w:color="auto" w:fill="FFFFFF"/>
        </w:rPr>
        <w:lastRenderedPageBreak/>
        <w:t>2 Таблица спецификаций</w:t>
      </w:r>
      <w:bookmarkEnd w:id="3"/>
    </w:p>
    <w:tbl>
      <w:tblPr>
        <w:tblpPr w:leftFromText="180" w:rightFromText="180" w:vertAnchor="text" w:horzAnchor="margin" w:tblpY="871"/>
        <w:tblW w:w="9571" w:type="dxa"/>
        <w:tblLook w:val="0000" w:firstRow="0" w:lastRow="0" w:firstColumn="0" w:lastColumn="0" w:noHBand="0" w:noVBand="0"/>
      </w:tblPr>
      <w:tblGrid>
        <w:gridCol w:w="3036"/>
        <w:gridCol w:w="5577"/>
        <w:gridCol w:w="958"/>
      </w:tblGrid>
      <w:tr w:rsidR="00FF5CAC" w14:paraId="76F9F53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7443D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C4F6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DBAF4" w14:textId="77777777" w:rsidR="00FF5CAC" w:rsidRDefault="00FF5CAC" w:rsidP="00FF5CAC">
            <w:pPr>
              <w:jc w:val="center"/>
            </w:pPr>
            <w:r>
              <w:rPr>
                <w:b/>
                <w:sz w:val="28"/>
                <w:szCs w:val="28"/>
              </w:rPr>
              <w:t>Тип</w:t>
            </w:r>
          </w:p>
        </w:tc>
      </w:tr>
      <w:tr w:rsidR="00FF5CAC" w:rsidRPr="00DF4BA4" w14:paraId="4D997921" w14:textId="77777777" w:rsidTr="00FF5CAC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F8E6" w14:textId="4BEA6391" w:rsidR="00FF5CAC" w:rsidRPr="00FF5CAC" w:rsidRDefault="00FF5CAC" w:rsidP="00FF5CAC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Main</w:t>
            </w:r>
          </w:p>
        </w:tc>
      </w:tr>
      <w:tr w:rsidR="00FF5CAC" w:rsidRPr="00284A0E" w14:paraId="625B064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9B16" w14:textId="0374CAB9" w:rsidR="00FF5CAC" w:rsidRPr="006C6848" w:rsidRDefault="00FF5CAC" w:rsidP="00FF5CAC">
            <w:pPr>
              <w:rPr>
                <w:lang w:val="en-US"/>
              </w:rPr>
            </w:pPr>
            <w:r>
              <w:rPr>
                <w:lang w:val="en-US"/>
              </w:rPr>
              <w:t>Programm1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2670B" w14:textId="72B5FE8E" w:rsidR="00FF5CAC" w:rsidRPr="00FF5CAC" w:rsidRDefault="00FF5CAC" w:rsidP="00FF5CAC">
            <w:pPr>
              <w:tabs>
                <w:tab w:val="left" w:pos="3660"/>
              </w:tabs>
            </w:pPr>
            <w:r>
              <w:t>Функция решение 1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26D62" w14:textId="3E8939AE" w:rsidR="00FF5CAC" w:rsidRPr="00284A0E" w:rsidRDefault="00FF5CAC" w:rsidP="00FF5CAC">
            <w:r>
              <w:rPr>
                <w:lang w:val="en-US"/>
              </w:rPr>
              <w:t>int</w:t>
            </w:r>
            <w:r>
              <w:rPr>
                <w:lang w:val="en-US"/>
              </w:rPr>
              <w:tab/>
            </w:r>
          </w:p>
        </w:tc>
      </w:tr>
      <w:tr w:rsidR="00FF5CAC" w:rsidRPr="00284A0E" w14:paraId="201BCEF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D178F" w14:textId="35DD3750" w:rsidR="00FF5CAC" w:rsidRPr="00FF5CAC" w:rsidRDefault="00FF5CAC" w:rsidP="00FF5CAC">
            <w:r>
              <w:rPr>
                <w:lang w:val="en-US"/>
              </w:rPr>
              <w:t>Programm</w:t>
            </w:r>
            <w:r>
              <w:t>2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DB8F8" w14:textId="1B34E731" w:rsidR="00FF5CAC" w:rsidRDefault="00FF5CAC" w:rsidP="00FF5CAC">
            <w:r>
              <w:t>Функция решение 2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DCADA" w14:textId="132E0FEC" w:rsidR="00FF5CAC" w:rsidRDefault="004D0DF2" w:rsidP="00FF5CA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FF5CAC">
              <w:rPr>
                <w:lang w:val="en-US"/>
              </w:rPr>
              <w:tab/>
            </w:r>
          </w:p>
        </w:tc>
      </w:tr>
      <w:tr w:rsidR="00FF5CAC" w:rsidRPr="00284A0E" w14:paraId="60F3ADC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27EAB" w14:textId="4528206A" w:rsidR="00FF5CAC" w:rsidRPr="00FF5CAC" w:rsidRDefault="00FF5CAC" w:rsidP="00FF5CAC">
            <w:r>
              <w:rPr>
                <w:lang w:val="en-US"/>
              </w:rPr>
              <w:t>Programm</w:t>
            </w:r>
            <w:r>
              <w:t>3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26F51" w14:textId="2EAB7840" w:rsidR="00FF5CAC" w:rsidRDefault="00FF5CAC" w:rsidP="00FF5CAC">
            <w:r>
              <w:t>Функция решение 3 программы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54061" w14:textId="148FB805" w:rsidR="00FF5CAC" w:rsidRDefault="00FF5CAC" w:rsidP="00FF5CA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>
              <w:rPr>
                <w:lang w:val="en-US"/>
              </w:rPr>
              <w:tab/>
            </w:r>
          </w:p>
        </w:tc>
      </w:tr>
      <w:tr w:rsidR="00FF5CAC" w:rsidRPr="00284A0E" w14:paraId="4E31CBD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F1571" w14:textId="1F55D9DC" w:rsidR="00FF5CAC" w:rsidRDefault="00FF5CAC" w:rsidP="00FF5CAC">
            <w:pPr>
              <w:rPr>
                <w:lang w:val="en-US"/>
              </w:rPr>
            </w:pPr>
            <w:r w:rsidRPr="00FF5CAC">
              <w:rPr>
                <w:lang w:val="en-US"/>
              </w:rPr>
              <w:t>Constructor();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681F0" w14:textId="25FC2BDB" w:rsidR="00FF5CAC" w:rsidRDefault="00FF5CAC" w:rsidP="00FF5CAC">
            <w:r>
              <w:t xml:space="preserve">Функция проверки работы конструкторов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D7FD" w14:textId="49649892" w:rsidR="00FF5CAC" w:rsidRDefault="00E807AA" w:rsidP="00FF5CA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D0DF2" w:rsidRPr="00284A0E" w14:paraId="54B17BA0" w14:textId="77777777" w:rsidTr="004D0DF2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61C89" w14:textId="2DF8A5F3" w:rsidR="004D0DF2" w:rsidRDefault="004D0DF2" w:rsidP="004D0DF2">
            <w:pPr>
              <w:tabs>
                <w:tab w:val="left" w:pos="3735"/>
              </w:tabs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Program1</w:t>
            </w:r>
          </w:p>
        </w:tc>
      </w:tr>
      <w:tr w:rsidR="004D0DF2" w:rsidRPr="00284A0E" w14:paraId="1FF8C68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08A62" w14:textId="433D8A55" w:rsidR="004D0DF2" w:rsidRPr="00FF5CAC" w:rsidRDefault="004D0DF2" w:rsidP="004D0DF2">
            <w:pPr>
              <w:rPr>
                <w:lang w:val="en-US"/>
              </w:rPr>
            </w:pPr>
            <w:r>
              <w:rPr>
                <w:lang w:val="en-US"/>
              </w:rPr>
              <w:t>Digit pr1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9A299" w14:textId="43A67585" w:rsidR="004D0DF2" w:rsidRDefault="004D0DF2" w:rsidP="006665F1">
            <w:r>
              <w:t>Создание объект</w:t>
            </w:r>
            <w:r w:rsidR="00E807AA">
              <w:t>а</w:t>
            </w:r>
            <w:r>
              <w:t xml:space="preserve"> </w:t>
            </w:r>
            <w:r>
              <w:rPr>
                <w:lang w:val="en-US"/>
              </w:rPr>
              <w:t>pr</w:t>
            </w:r>
            <w:r w:rsidRPr="006665F1">
              <w:t>1</w:t>
            </w:r>
            <w:r w:rsidR="00E807AA">
              <w:t xml:space="preserve"> класса</w:t>
            </w:r>
            <w:r w:rsidR="00E807AA" w:rsidRPr="00E807AA">
              <w:t xml:space="preserve"> </w:t>
            </w:r>
            <w:r>
              <w:rPr>
                <w:lang w:val="en-US"/>
              </w:rPr>
              <w:t>Digit</w:t>
            </w:r>
            <w:r w:rsidRPr="006665F1">
              <w:t xml:space="preserve"> </w:t>
            </w:r>
            <w:r>
              <w:rPr>
                <w:lang w:val="en-US"/>
              </w:rPr>
              <w:t>c</w:t>
            </w:r>
            <w:r>
              <w:t xml:space="preserve"> </w:t>
            </w:r>
            <w:r w:rsidR="006665F1">
              <w:t>параметром</w:t>
            </w:r>
            <w:r>
              <w:t xml:space="preserve"> 30</w:t>
            </w:r>
            <w:r w:rsidR="006665F1">
              <w:t xml:space="preserve"> (размер массива)</w:t>
            </w:r>
            <w:r w:rsidRPr="006665F1">
              <w:t xml:space="preserve"> </w:t>
            </w:r>
            <w:r>
              <w:tab/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FAEFC" w14:textId="0ED11BDF" w:rsidR="004D0DF2" w:rsidRDefault="004D0DF2" w:rsidP="004D0DF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>
              <w:rPr>
                <w:lang w:val="en-US"/>
              </w:rPr>
              <w:tab/>
            </w:r>
          </w:p>
        </w:tc>
      </w:tr>
      <w:tr w:rsidR="004D0DF2" w:rsidRPr="00284A0E" w14:paraId="4955040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E4E2" w14:textId="299D8C73" w:rsidR="004D0DF2" w:rsidRPr="00FF5CAC" w:rsidRDefault="006665F1" w:rsidP="004D0DF2">
            <w:pPr>
              <w:rPr>
                <w:lang w:val="en-US"/>
              </w:rPr>
            </w:pPr>
            <w:r w:rsidRPr="006665F1">
              <w:rPr>
                <w:lang w:val="en-US"/>
              </w:rPr>
              <w:t>Print(pr1.naturalRyadx2(30))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07769" w14:textId="11D5536C" w:rsidR="004D0DF2" w:rsidRDefault="00E807AA" w:rsidP="004D0DF2">
            <w:r>
              <w:t>Метод с</w:t>
            </w:r>
            <w:r w:rsidR="006665F1">
              <w:t>оздания натурального ряда размером 30 и вывод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1D1A9" w14:textId="7527AD66" w:rsidR="004D0DF2" w:rsidRDefault="006665F1" w:rsidP="004D0DF2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4D0DF2">
              <w:rPr>
                <w:lang w:val="en-US"/>
              </w:rPr>
              <w:tab/>
            </w:r>
          </w:p>
        </w:tc>
      </w:tr>
      <w:tr w:rsidR="004D0DF2" w:rsidRPr="00284A0E" w14:paraId="5654D4F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967C0" w14:textId="2B99A266" w:rsidR="004D0DF2" w:rsidRPr="00FF5CAC" w:rsidRDefault="006665F1" w:rsidP="004D0DF2">
            <w:pPr>
              <w:rPr>
                <w:lang w:val="en-US"/>
              </w:rPr>
            </w:pPr>
            <w:r w:rsidRPr="006665F1">
              <w:rPr>
                <w:lang w:val="en-US"/>
              </w:rPr>
              <w:t>Print(pr1.p1(30, 1))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E1959" w14:textId="08C69C5D" w:rsidR="004D0DF2" w:rsidRDefault="00E807AA" w:rsidP="004D0DF2">
            <w:r>
              <w:t>Метод в</w:t>
            </w:r>
            <w:r w:rsidR="006665F1" w:rsidRPr="006665F1">
              <w:t>ывод</w:t>
            </w:r>
            <w:r>
              <w:t>а</w:t>
            </w:r>
            <w:r w:rsidR="006665F1" w:rsidRPr="006665F1">
              <w:t xml:space="preserve"> четных элементов массива pr1</w:t>
            </w:r>
            <w:r w:rsidR="006665F1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5B0C" w14:textId="060FCB70" w:rsidR="004D0DF2" w:rsidRDefault="004D0DF2" w:rsidP="004D0DF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>
              <w:rPr>
                <w:lang w:val="en-US"/>
              </w:rPr>
              <w:tab/>
            </w:r>
          </w:p>
        </w:tc>
      </w:tr>
      <w:tr w:rsidR="004D0DF2" w:rsidRPr="00284A0E" w14:paraId="32A876C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B005E" w14:textId="7C6EBC4F" w:rsidR="004D0DF2" w:rsidRPr="00FF5CAC" w:rsidRDefault="006665F1" w:rsidP="006665F1">
            <w:pPr>
              <w:rPr>
                <w:lang w:val="en-US"/>
              </w:rPr>
            </w:pPr>
            <w:r w:rsidRPr="006665F1">
              <w:rPr>
                <w:lang w:val="en-US"/>
              </w:rPr>
              <w:t xml:space="preserve">Print(pr1.p1(30, </w:t>
            </w:r>
            <w:r>
              <w:t>2</w:t>
            </w:r>
            <w:r w:rsidRPr="006665F1">
              <w:rPr>
                <w:lang w:val="en-US"/>
              </w:rPr>
              <w:t>))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9DA8E" w14:textId="259CD447" w:rsidR="004D0DF2" w:rsidRDefault="00E807AA" w:rsidP="004D0DF2">
            <w:r>
              <w:t>Метод в</w:t>
            </w:r>
            <w:r w:rsidRPr="006665F1">
              <w:t>ывод</w:t>
            </w:r>
            <w:r>
              <w:t>а</w:t>
            </w:r>
            <w:r w:rsidRPr="006665F1">
              <w:t xml:space="preserve"> </w:t>
            </w:r>
            <w:r w:rsidR="006665F1">
              <w:t>не</w:t>
            </w:r>
            <w:r w:rsidR="006665F1" w:rsidRPr="006665F1">
              <w:t>четных элементов массива pr1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27391" w14:textId="05EC365F" w:rsidR="004D0DF2" w:rsidRPr="006665F1" w:rsidRDefault="006665F1" w:rsidP="004D0DF2">
            <w:r>
              <w:rPr>
                <w:lang w:val="en-US"/>
              </w:rPr>
              <w:t>int</w:t>
            </w:r>
          </w:p>
        </w:tc>
      </w:tr>
      <w:tr w:rsidR="006665F1" w:rsidRPr="00284A0E" w14:paraId="4170B4D0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D1C3B" w14:textId="29368DDB" w:rsidR="006665F1" w:rsidRDefault="00E807AA" w:rsidP="006665F1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Program2</w:t>
            </w:r>
          </w:p>
        </w:tc>
      </w:tr>
      <w:tr w:rsidR="006665F1" w:rsidRPr="00284A0E" w14:paraId="56F9D396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55DF1" w14:textId="72468F85" w:rsidR="006665F1" w:rsidRPr="00E807AA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>Input input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99E0" w14:textId="09A83255" w:rsidR="006665F1" w:rsidRPr="006665F1" w:rsidRDefault="006665F1" w:rsidP="00E807AA">
            <w:r>
              <w:t>Создание объект</w:t>
            </w:r>
            <w:r w:rsidR="00E807AA">
              <w:t>а</w:t>
            </w:r>
            <w:r>
              <w:t xml:space="preserve"> </w:t>
            </w:r>
            <w:r w:rsidR="00E807AA">
              <w:rPr>
                <w:lang w:val="en-US"/>
              </w:rPr>
              <w:t>input</w:t>
            </w:r>
            <w:r w:rsidR="00E807AA" w:rsidRPr="00E807AA">
              <w:t xml:space="preserve"> </w:t>
            </w:r>
            <w:r w:rsidR="00E807AA">
              <w:t>класса</w:t>
            </w:r>
            <w:r w:rsidR="00E807AA" w:rsidRPr="00E807AA">
              <w:t xml:space="preserve"> </w:t>
            </w:r>
            <w:r w:rsidR="00E807AA">
              <w:rPr>
                <w:lang w:val="en-US"/>
              </w:rPr>
              <w:t>Input</w:t>
            </w:r>
            <w:r w:rsidR="00E807AA" w:rsidRPr="00E807AA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91078" w14:textId="149F96B0" w:rsidR="006665F1" w:rsidRPr="00E33E4F" w:rsidRDefault="006665F1" w:rsidP="006665F1">
            <w:r w:rsidRPr="00E33E4F">
              <w:tab/>
            </w:r>
          </w:p>
        </w:tc>
      </w:tr>
      <w:tr w:rsidR="006665F1" w:rsidRPr="00284A0E" w14:paraId="576692D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1568" w14:textId="78EA8DC7" w:rsidR="006665F1" w:rsidRPr="006665F1" w:rsidRDefault="00E807AA" w:rsidP="006665F1">
            <w:pPr>
              <w:rPr>
                <w:lang w:val="en-US"/>
              </w:rPr>
            </w:pPr>
            <w:r w:rsidRPr="00E807AA">
              <w:rPr>
                <w:lang w:val="en-US"/>
              </w:rPr>
              <w:t>str1 = input.inputVerPr2()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D108B" w14:textId="2DFEAB14" w:rsidR="006665F1" w:rsidRPr="00E807AA" w:rsidRDefault="006665F1" w:rsidP="00E807AA">
            <w:r>
              <w:t xml:space="preserve">Создания </w:t>
            </w:r>
            <w:r w:rsidR="00E807AA">
              <w:t xml:space="preserve">строки </w:t>
            </w:r>
            <w:r w:rsidR="00E807AA">
              <w:rPr>
                <w:lang w:val="en-US"/>
              </w:rPr>
              <w:t>str</w:t>
            </w:r>
            <w:r w:rsidR="00E807AA" w:rsidRPr="00E807AA">
              <w:t>1</w:t>
            </w:r>
            <w:r w:rsidR="00E807AA">
              <w:t xml:space="preserve"> и ввод методом </w:t>
            </w:r>
            <w:r w:rsidR="00E807AA" w:rsidRPr="00E807AA">
              <w:rPr>
                <w:lang w:val="en-US"/>
              </w:rPr>
              <w:t>inputVerPr</w:t>
            </w:r>
            <w:r w:rsidR="00E807AA" w:rsidRPr="00E807AA">
              <w:t>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0958F" w14:textId="2411F519" w:rsidR="006665F1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65F1">
              <w:rPr>
                <w:lang w:val="en-US"/>
              </w:rPr>
              <w:tab/>
            </w:r>
          </w:p>
        </w:tc>
      </w:tr>
      <w:tr w:rsidR="006665F1" w:rsidRPr="00284A0E" w14:paraId="23D1179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B7681" w14:textId="4363AE0A" w:rsidR="006665F1" w:rsidRPr="006665F1" w:rsidRDefault="00E807AA" w:rsidP="00E807AA">
            <w:pPr>
              <w:tabs>
                <w:tab w:val="right" w:pos="2820"/>
              </w:tabs>
              <w:rPr>
                <w:lang w:val="en-US"/>
              </w:rPr>
            </w:pPr>
            <w:r w:rsidRPr="00E807AA">
              <w:rPr>
                <w:lang w:val="en-US"/>
              </w:rPr>
              <w:t>Sentenc str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E0223" w14:textId="32C28828" w:rsidR="006665F1" w:rsidRPr="00E807AA" w:rsidRDefault="00E807AA" w:rsidP="00E807AA">
            <w:r>
              <w:t>Создание объекта</w:t>
            </w:r>
            <w:r w:rsidRPr="00E807AA">
              <w:t xml:space="preserve"> </w:t>
            </w:r>
            <w:r w:rsidRPr="00E807AA">
              <w:rPr>
                <w:lang w:val="en-US"/>
              </w:rPr>
              <w:t>str</w:t>
            </w:r>
            <w:r>
              <w:t xml:space="preserve"> равному </w:t>
            </w:r>
            <w:r>
              <w:rPr>
                <w:lang w:val="en-US"/>
              </w:rPr>
              <w:t>str</w:t>
            </w:r>
            <w:r w:rsidRPr="00E807AA">
              <w:t>1</w:t>
            </w:r>
            <w:r>
              <w:t xml:space="preserve"> класса</w:t>
            </w:r>
            <w:r w:rsidRPr="00E807AA">
              <w:t xml:space="preserve"> </w:t>
            </w:r>
            <w:r w:rsidRPr="00E807AA">
              <w:rPr>
                <w:lang w:val="en-US"/>
              </w:rPr>
              <w:t>Sentenc</w:t>
            </w: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4D94D" w14:textId="3335B1CE" w:rsidR="006665F1" w:rsidRDefault="00E807AA" w:rsidP="006665F1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65F1">
              <w:rPr>
                <w:lang w:val="en-US"/>
              </w:rPr>
              <w:tab/>
            </w:r>
          </w:p>
        </w:tc>
      </w:tr>
      <w:tr w:rsidR="006665F1" w:rsidRPr="00284A0E" w14:paraId="15AAB00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3EE87" w14:textId="1AE36BB2" w:rsidR="006665F1" w:rsidRPr="006665F1" w:rsidRDefault="00E807AA" w:rsidP="006665F1">
            <w:pPr>
              <w:rPr>
                <w:lang w:val="en-US"/>
              </w:rPr>
            </w:pPr>
            <w:r w:rsidRPr="00E807AA">
              <w:rPr>
                <w:lang w:val="en-US"/>
              </w:rPr>
              <w:t>inp2Symb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27AA0" w14:textId="323EC612" w:rsidR="006665F1" w:rsidRPr="006665F1" w:rsidRDefault="0037799C" w:rsidP="0037799C">
            <w:r>
              <w:t>Метод в</w:t>
            </w:r>
            <w:r w:rsidR="00E807AA" w:rsidRPr="00E807AA">
              <w:t>ывод</w:t>
            </w:r>
            <w:r>
              <w:t>а</w:t>
            </w:r>
            <w:r w:rsidR="00E807AA" w:rsidRPr="00E807AA">
              <w:t xml:space="preserve"> </w:t>
            </w:r>
            <w:r>
              <w:t>элементов,</w:t>
            </w:r>
            <w:r w:rsidR="00E807AA" w:rsidRPr="00E807AA">
              <w:t xml:space="preserve"> </w:t>
            </w:r>
            <w:r>
              <w:t>встречающихся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70DD6" w14:textId="183F0C2E" w:rsidR="006665F1" w:rsidRDefault="006665F1" w:rsidP="006665F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7799C" w:rsidRPr="00284A0E" w14:paraId="329A97F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D583F" w14:textId="53AAFEA2" w:rsidR="0037799C" w:rsidRPr="00E807AA" w:rsidRDefault="0037799C" w:rsidP="006665F1">
            <w:pPr>
              <w:rPr>
                <w:lang w:val="en-US"/>
              </w:rPr>
            </w:pPr>
            <w:r w:rsidRPr="0037799C">
              <w:rPr>
                <w:lang w:val="en-US"/>
              </w:rPr>
              <w:t>inp1Symb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F3875" w14:textId="1DF6915C" w:rsidR="0037799C" w:rsidRPr="00E807AA" w:rsidRDefault="0037799C" w:rsidP="0037799C">
            <w:r>
              <w:t>Метод в</w:t>
            </w:r>
            <w:r w:rsidRPr="00E807AA">
              <w:t>ывод</w:t>
            </w:r>
            <w:r>
              <w:t>а</w:t>
            </w:r>
            <w:r w:rsidRPr="00E807AA">
              <w:t xml:space="preserve"> </w:t>
            </w:r>
            <w:r>
              <w:t>элемента,</w:t>
            </w:r>
            <w:r w:rsidRPr="00E807AA">
              <w:t xml:space="preserve"> </w:t>
            </w:r>
            <w:r>
              <w:t>встречающегося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5DCF5" w14:textId="46220991" w:rsidR="0037799C" w:rsidRPr="0037799C" w:rsidRDefault="0037799C" w:rsidP="006665F1">
            <w:r>
              <w:rPr>
                <w:lang w:val="en-US"/>
              </w:rPr>
              <w:t>int</w:t>
            </w:r>
          </w:p>
        </w:tc>
      </w:tr>
      <w:tr w:rsidR="0037799C" w:rsidRPr="00284A0E" w14:paraId="6342352D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AE00D" w14:textId="2467D0C8" w:rsidR="0037799C" w:rsidRDefault="0037799C" w:rsidP="0037799C">
            <w:pPr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Program3</w:t>
            </w:r>
          </w:p>
        </w:tc>
      </w:tr>
      <w:tr w:rsidR="0037799C" w:rsidRPr="00284A0E" w14:paraId="1D895FB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EF31C" w14:textId="4F7149F5" w:rsidR="0037799C" w:rsidRPr="0037799C" w:rsidRDefault="0037799C" w:rsidP="0037799C">
            <w:pPr>
              <w:rPr>
                <w:lang w:val="en-US"/>
              </w:rPr>
            </w:pPr>
            <w:r>
              <w:rPr>
                <w:lang w:val="en-US"/>
              </w:rPr>
              <w:t>Input input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16B5D" w14:textId="482F18D7" w:rsidR="0037799C" w:rsidRDefault="0037799C" w:rsidP="0037799C">
            <w:r>
              <w:t xml:space="preserve">Создание объекта </w:t>
            </w:r>
            <w:r>
              <w:rPr>
                <w:lang w:val="en-US"/>
              </w:rPr>
              <w:t>input</w:t>
            </w:r>
            <w:r w:rsidRPr="00E807AA">
              <w:t xml:space="preserve"> </w:t>
            </w:r>
            <w:r>
              <w:t>класса</w:t>
            </w:r>
            <w:r w:rsidRPr="00E807AA">
              <w:t xml:space="preserve"> </w:t>
            </w:r>
            <w:r>
              <w:rPr>
                <w:lang w:val="en-US"/>
              </w:rPr>
              <w:t>Input</w:t>
            </w:r>
            <w:r w:rsidRPr="00E807AA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A1BA" w14:textId="51D8CBF7" w:rsidR="0037799C" w:rsidRPr="0037799C" w:rsidRDefault="0037799C" w:rsidP="0037799C">
            <w:r w:rsidRPr="0037799C">
              <w:tab/>
            </w:r>
          </w:p>
        </w:tc>
      </w:tr>
      <w:tr w:rsidR="0037799C" w:rsidRPr="00284A0E" w14:paraId="16A6262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904B5" w14:textId="28409BEB" w:rsidR="0037799C" w:rsidRPr="0037799C" w:rsidRDefault="0037799C" w:rsidP="0037799C">
            <w:pPr>
              <w:rPr>
                <w:lang w:val="en-US"/>
              </w:rPr>
            </w:pPr>
            <w:r w:rsidRPr="0037799C">
              <w:rPr>
                <w:lang w:val="en-US"/>
              </w:rPr>
              <w:t>msize = input.inputVer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73D0" w14:textId="42AF39ED" w:rsidR="0037799C" w:rsidRPr="0037799C" w:rsidRDefault="0037799C" w:rsidP="0037799C">
            <w:pPr>
              <w:rPr>
                <w:lang w:val="en-US"/>
              </w:rPr>
            </w:pPr>
            <w:r>
              <w:t>Ввод</w:t>
            </w:r>
            <w:r w:rsidRPr="0037799C">
              <w:rPr>
                <w:lang w:val="en-US"/>
              </w:rPr>
              <w:t xml:space="preserve"> </w:t>
            </w:r>
            <w:r>
              <w:t>числа</w:t>
            </w:r>
            <w:r w:rsidRPr="0037799C">
              <w:rPr>
                <w:lang w:val="en-US"/>
              </w:rPr>
              <w:t xml:space="preserve"> msize </w:t>
            </w:r>
            <w:r>
              <w:t>методом</w:t>
            </w:r>
            <w:r w:rsidRPr="0037799C">
              <w:rPr>
                <w:lang w:val="en-US"/>
              </w:rPr>
              <w:t xml:space="preserve"> inputVer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5C728" w14:textId="14E7E06E" w:rsidR="0037799C" w:rsidRDefault="0037799C" w:rsidP="0037799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>
              <w:rPr>
                <w:lang w:val="en-US"/>
              </w:rPr>
              <w:tab/>
            </w:r>
          </w:p>
        </w:tc>
      </w:tr>
      <w:tr w:rsidR="0037799C" w:rsidRPr="00284A0E" w14:paraId="6ED748B9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22065" w14:textId="574E1C9A" w:rsidR="0037799C" w:rsidRPr="0037799C" w:rsidRDefault="0037799C" w:rsidP="0037799C">
            <w:r>
              <w:rPr>
                <w:lang w:val="en-US"/>
              </w:rPr>
              <w:t>s</w:t>
            </w:r>
            <w:r>
              <w:t xml:space="preserve"> 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1C36A" w14:textId="5651E5A3" w:rsidR="0037799C" w:rsidRPr="0037799C" w:rsidRDefault="0037799C" w:rsidP="0037799C">
            <w:pPr>
              <w:rPr>
                <w:lang w:val="en-US"/>
              </w:rPr>
            </w:pPr>
            <w:r>
              <w:t xml:space="preserve">Ввод строки </w:t>
            </w:r>
            <w:r>
              <w:rPr>
                <w:lang w:val="en-US"/>
              </w:rPr>
              <w:t>s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2BC1C" w14:textId="686AD4D3" w:rsidR="0037799C" w:rsidRDefault="00E33E4F" w:rsidP="0037799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37799C" w:rsidRPr="00284A0E" w14:paraId="20CD92A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DD725" w14:textId="2AF04CC6" w:rsidR="0037799C" w:rsidRPr="0037799C" w:rsidRDefault="0037799C" w:rsidP="0037799C">
            <w:pPr>
              <w:rPr>
                <w:lang w:val="en-US"/>
              </w:rPr>
            </w:pPr>
            <w:r w:rsidRPr="00E807AA">
              <w:rPr>
                <w:lang w:val="en-US"/>
              </w:rPr>
              <w:t>Sentenc str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37CAF" w14:textId="1D619687" w:rsidR="0037799C" w:rsidRDefault="0037799C" w:rsidP="0037799C">
            <w:r>
              <w:t>Создание объекта</w:t>
            </w:r>
            <w:r w:rsidRPr="00E807AA">
              <w:t xml:space="preserve"> </w:t>
            </w:r>
            <w:r w:rsidRPr="00E807AA">
              <w:rPr>
                <w:lang w:val="en-US"/>
              </w:rPr>
              <w:t>str</w:t>
            </w:r>
            <w:r>
              <w:t xml:space="preserve"> равному </w:t>
            </w:r>
            <w:r>
              <w:rPr>
                <w:lang w:val="en-US"/>
              </w:rPr>
              <w:t>s</w:t>
            </w:r>
            <w:r>
              <w:t xml:space="preserve"> класса</w:t>
            </w:r>
            <w:r w:rsidRPr="00E807AA">
              <w:t xml:space="preserve"> </w:t>
            </w:r>
            <w:r w:rsidRPr="00E807AA">
              <w:rPr>
                <w:lang w:val="en-US"/>
              </w:rPr>
              <w:t>Sentenc</w:t>
            </w:r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32209" w14:textId="11444F6F" w:rsidR="0037799C" w:rsidRPr="00E33E4F" w:rsidRDefault="00E33E4F" w:rsidP="0037799C">
            <w:r>
              <w:rPr>
                <w:lang w:val="en-US"/>
              </w:rPr>
              <w:t>string</w:t>
            </w:r>
            <w:r w:rsidR="0037799C" w:rsidRPr="00E33E4F">
              <w:tab/>
            </w:r>
          </w:p>
        </w:tc>
      </w:tr>
      <w:tr w:rsidR="0037799C" w:rsidRPr="00284A0E" w14:paraId="57E907D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F347" w14:textId="006F2C98" w:rsidR="0037799C" w:rsidRPr="0037799C" w:rsidRDefault="0037799C" w:rsidP="0037799C">
            <w:pPr>
              <w:rPr>
                <w:lang w:val="en-US"/>
              </w:rPr>
            </w:pPr>
            <w:r w:rsidRPr="0037799C">
              <w:rPr>
                <w:lang w:val="en-US"/>
              </w:rPr>
              <w:t>moreThan = str.moreThan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49FC5" w14:textId="3ACF3894" w:rsidR="0037799C" w:rsidRDefault="0037799C" w:rsidP="0037799C">
            <w:r>
              <w:t>Метод о</w:t>
            </w:r>
            <w:r w:rsidRPr="0037799C">
              <w:t>пределение знака больше или меньше в 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20C27" w14:textId="74BCE080" w:rsidR="0037799C" w:rsidRDefault="0037799C" w:rsidP="0037799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7799C" w:rsidRPr="00284A0E" w14:paraId="0C92B9A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D8306" w14:textId="458CF86D" w:rsidR="0037799C" w:rsidRPr="0037799C" w:rsidRDefault="0037799C" w:rsidP="0037799C">
            <w:pPr>
              <w:rPr>
                <w:lang w:val="en-US"/>
              </w:rPr>
            </w:pPr>
            <w:r w:rsidRPr="0037799C">
              <w:rPr>
                <w:lang w:val="en-US"/>
              </w:rPr>
              <w:t>n = str.numStr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2BEF" w14:textId="6CE4AC88" w:rsidR="0037799C" w:rsidRDefault="0037799C" w:rsidP="0037799C">
            <w:r>
              <w:t>Метод о</w:t>
            </w:r>
            <w:r w:rsidRPr="0037799C">
              <w:t>пределения числа в введенной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56D9" w14:textId="21CB4B6A" w:rsidR="0037799C" w:rsidRDefault="0037799C" w:rsidP="0037799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62789" w:rsidRPr="00284A0E" w14:paraId="42BD601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6B00E" w14:textId="1C5E4000" w:rsidR="00862789" w:rsidRPr="00862789" w:rsidRDefault="00862789" w:rsidP="0037799C">
            <w:pPr>
              <w:rPr>
                <w:lang w:val="en-US"/>
              </w:rPr>
            </w:pPr>
            <w:r>
              <w:rPr>
                <w:lang w:val="en-US"/>
              </w:rPr>
              <w:t>Digit digi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1401" w14:textId="2138039A" w:rsidR="00862789" w:rsidRDefault="00862789" w:rsidP="00862789">
            <w:r>
              <w:t xml:space="preserve">Создание объекта </w:t>
            </w:r>
            <w:r>
              <w:rPr>
                <w:lang w:val="en-US"/>
              </w:rPr>
              <w:t>digi</w:t>
            </w:r>
            <w:r w:rsidRPr="00862789">
              <w:t xml:space="preserve"> </w:t>
            </w:r>
            <w:r>
              <w:t>класса</w:t>
            </w:r>
            <w:r w:rsidRPr="00E807AA">
              <w:t xml:space="preserve"> </w:t>
            </w:r>
            <w:r>
              <w:rPr>
                <w:lang w:val="en-US"/>
              </w:rPr>
              <w:t>Digit</w:t>
            </w:r>
            <w:r w:rsidRPr="006665F1">
              <w:t xml:space="preserve"> </w:t>
            </w:r>
            <w:r>
              <w:rPr>
                <w:lang w:val="en-US"/>
              </w:rPr>
              <w:t>c</w:t>
            </w:r>
            <w:r>
              <w:t xml:space="preserve"> параметром </w:t>
            </w:r>
            <w:r w:rsidRPr="00862789">
              <w:t xml:space="preserve"> </w:t>
            </w:r>
            <w:r w:rsidRPr="0037799C">
              <w:rPr>
                <w:lang w:val="en-US"/>
              </w:rPr>
              <w:t>msize</w:t>
            </w:r>
            <w:r w:rsidRPr="00862789">
              <w:t xml:space="preserve"> </w:t>
            </w:r>
            <w:r>
              <w:t>(размер массива)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3B35" w14:textId="344C9645" w:rsidR="00862789" w:rsidRPr="00862789" w:rsidRDefault="00862789" w:rsidP="0037799C">
            <w:r>
              <w:rPr>
                <w:lang w:val="en-US"/>
              </w:rPr>
              <w:t>int</w:t>
            </w:r>
          </w:p>
        </w:tc>
      </w:tr>
      <w:tr w:rsidR="00862789" w:rsidRPr="00284A0E" w14:paraId="75594C8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BDAF8" w14:textId="370788EB" w:rsidR="00862789" w:rsidRPr="00862789" w:rsidRDefault="00862789" w:rsidP="0037799C">
            <w:r w:rsidRPr="00862789">
              <w:t>inpMass(msize)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C5807" w14:textId="44B1ED71" w:rsidR="00862789" w:rsidRPr="00862789" w:rsidRDefault="00862789" w:rsidP="0037799C">
            <w:r>
              <w:t xml:space="preserve">Метод задания массива </w:t>
            </w:r>
            <w:r>
              <w:rPr>
                <w:lang w:val="en-US"/>
              </w:rPr>
              <w:t>digi</w:t>
            </w:r>
            <w:r w:rsidRPr="00862789">
              <w:t xml:space="preserve"> </w:t>
            </w:r>
            <w:r>
              <w:t xml:space="preserve">размером </w:t>
            </w:r>
            <w:r>
              <w:rPr>
                <w:lang w:val="en-US"/>
              </w:rPr>
              <w:t>msize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C8CD" w14:textId="61D0194E" w:rsidR="00862789" w:rsidRPr="00862789" w:rsidRDefault="00862789" w:rsidP="0037799C">
            <w:r>
              <w:rPr>
                <w:lang w:val="en-US"/>
              </w:rPr>
              <w:t>int</w:t>
            </w:r>
          </w:p>
        </w:tc>
      </w:tr>
      <w:tr w:rsidR="00862789" w:rsidRPr="00284A0E" w14:paraId="672E51E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B8201" w14:textId="7982F01D" w:rsidR="00862789" w:rsidRPr="00862789" w:rsidRDefault="00862789" w:rsidP="0037799C">
            <w:r w:rsidRPr="00862789">
              <w:t>printMass(moreThan, n, msize)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4A50" w14:textId="36739AC2" w:rsidR="00862789" w:rsidRPr="00862789" w:rsidRDefault="00862789" w:rsidP="0037799C">
            <w:r>
              <w:t xml:space="preserve">Метод вывода чисел массива </w:t>
            </w:r>
            <w:r>
              <w:rPr>
                <w:lang w:val="en-US"/>
              </w:rPr>
              <w:t>digi</w:t>
            </w:r>
            <w:r>
              <w:t xml:space="preserve"> соответствующих условиям </w:t>
            </w:r>
            <w:r w:rsidRPr="00862789">
              <w:t>moreThan, 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AB2E7" w14:textId="4A512401" w:rsidR="00862789" w:rsidRPr="00862789" w:rsidRDefault="00E33E4F" w:rsidP="0037799C">
            <w:r>
              <w:rPr>
                <w:lang w:val="en-US"/>
              </w:rPr>
              <w:t>string</w:t>
            </w:r>
          </w:p>
        </w:tc>
      </w:tr>
      <w:tr w:rsidR="00E33E4F" w:rsidRPr="00284A0E" w14:paraId="2AB6026A" w14:textId="77777777" w:rsidTr="00E33E4F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6276" w14:textId="4B474933" w:rsidR="00E33E4F" w:rsidRPr="00E33E4F" w:rsidRDefault="00E33E4F" w:rsidP="00E33E4F">
            <w:pPr>
              <w:jc w:val="center"/>
            </w:pPr>
            <w:r w:rsidRPr="00E33E4F">
              <w:rPr>
                <w:b/>
                <w:sz w:val="28"/>
                <w:szCs w:val="28"/>
                <w:lang w:val="en-US"/>
              </w:rPr>
              <w:t>Sentenc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  <w:r>
              <w:rPr>
                <w:b/>
                <w:sz w:val="28"/>
                <w:szCs w:val="28"/>
              </w:rPr>
              <w:t>класс для строк</w:t>
            </w:r>
          </w:p>
        </w:tc>
      </w:tr>
      <w:tr w:rsidR="00E33E4F" w:rsidRPr="00284A0E" w14:paraId="4752DF6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632B" w14:textId="200B18B4" w:rsidR="00E33E4F" w:rsidRPr="00862789" w:rsidRDefault="00E33E4F" w:rsidP="00E33E4F">
            <w:pPr>
              <w:tabs>
                <w:tab w:val="left" w:pos="1590"/>
              </w:tabs>
            </w:pPr>
            <w:r>
              <w:t xml:space="preserve">Поле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tab/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4271D" w14:textId="7BC573FE" w:rsidR="00E33E4F" w:rsidRPr="00E33E4F" w:rsidRDefault="00E33E4F" w:rsidP="00E33E4F">
            <w:r>
              <w:t xml:space="preserve">Поле для класса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D49BF" w14:textId="3D3459CE" w:rsidR="00E33E4F" w:rsidRPr="00E33E4F" w:rsidRDefault="00E33E4F" w:rsidP="00E33E4F">
            <w:r>
              <w:rPr>
                <w:lang w:val="en-US"/>
              </w:rPr>
              <w:t>string</w:t>
            </w:r>
            <w:r w:rsidRPr="0037799C">
              <w:tab/>
            </w:r>
          </w:p>
        </w:tc>
      </w:tr>
      <w:tr w:rsidR="00E33E4F" w:rsidRPr="00284A0E" w14:paraId="577AB6A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25DE5" w14:textId="572EC9BE" w:rsidR="00E33E4F" w:rsidRPr="00862789" w:rsidRDefault="00E33E4F" w:rsidP="00E33E4F">
            <w:r w:rsidRPr="00E33E4F">
              <w:t>Sentenc</w:t>
            </w:r>
            <w: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904D0" w14:textId="5684BCD2" w:rsidR="00E33E4F" w:rsidRDefault="00E33E4F" w:rsidP="00E33E4F">
            <w:r>
              <w:t>Конструктор без параметра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A8B9D" w14:textId="37EC2C3A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E33E4F" w:rsidRPr="00284A0E" w14:paraId="2A297FA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E6D2E" w14:textId="45260EDF" w:rsidR="00E33E4F" w:rsidRPr="00862789" w:rsidRDefault="00E33E4F" w:rsidP="00E33E4F">
            <w:r w:rsidRPr="00E33E4F">
              <w:t>Sentenc</w:t>
            </w:r>
            <w:r>
              <w:t xml:space="preserve">( </w:t>
            </w:r>
            <w:r w:rsidRPr="00E33E4F">
              <w:t>String string</w:t>
            </w:r>
            <w: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33E3" w14:textId="501B1148" w:rsidR="00E33E4F" w:rsidRDefault="00E33E4F" w:rsidP="00E33E4F">
            <w:r>
              <w:t xml:space="preserve">Конструктор объекта </w:t>
            </w:r>
            <w:r w:rsidRPr="00E33E4F">
              <w:t>Sentenc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64B73" w14:textId="64B961C0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E33E4F" w:rsidRPr="00284A0E" w14:paraId="3FCD2BC6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F8EA" w14:textId="406BA550" w:rsidR="00E33E4F" w:rsidRPr="00862789" w:rsidRDefault="00E33E4F" w:rsidP="00E33E4F">
            <w:r w:rsidRPr="00E33E4F">
              <w:rPr>
                <w:lang w:val="en-US"/>
              </w:rPr>
              <w:t>Sentenc(Sentenc str)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6F00A" w14:textId="0360A9E4" w:rsidR="00E33E4F" w:rsidRDefault="00E33E4F" w:rsidP="00E33E4F">
            <w:r>
              <w:t xml:space="preserve">Конструктор копирования </w:t>
            </w:r>
            <w:r w:rsidRPr="00E33E4F">
              <w:t>Sentenc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90F6" w14:textId="66147114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E33E4F">
              <w:tab/>
            </w:r>
          </w:p>
        </w:tc>
      </w:tr>
      <w:tr w:rsidR="00B04A65" w:rsidRPr="00284A0E" w14:paraId="53A4605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50EE4" w14:textId="05C98FC4" w:rsidR="00B04A65" w:rsidRPr="00B04A65" w:rsidRDefault="00B04A65" w:rsidP="00B04A65">
            <w:r w:rsidRPr="00B04A65">
              <w:rPr>
                <w:lang w:val="en-US"/>
              </w:rPr>
              <w:t>upper</w:t>
            </w:r>
            <w:r>
              <w:t>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91100" w14:textId="52AF2B21" w:rsidR="00B04A65" w:rsidRDefault="00B04A65" w:rsidP="00B04A65">
            <w:r w:rsidRPr="00B04A65">
              <w:t>Преобразование букв</w:t>
            </w:r>
            <w:r>
              <w:t xml:space="preserve"> объекта</w:t>
            </w:r>
            <w:r w:rsidRPr="00E33E4F">
              <w:t xml:space="preserve"> Sentenc</w:t>
            </w:r>
            <w:r w:rsidRPr="00B04A65">
              <w:t xml:space="preserve"> в большие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E1479" w14:textId="65A27535" w:rsid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B04A65" w:rsidRPr="00284A0E" w14:paraId="3B44966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FCEA7" w14:textId="0CADE77E" w:rsidR="00B04A65" w:rsidRPr="00862789" w:rsidRDefault="00B04A65" w:rsidP="00B04A65">
            <w:r w:rsidRPr="00B04A65">
              <w:rPr>
                <w:lang w:val="en-US"/>
              </w:rPr>
              <w:t>Size()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C498" w14:textId="2A2E68C4" w:rsidR="00B04A65" w:rsidRDefault="00B04A65" w:rsidP="00B04A65">
            <w:r>
              <w:t>Возвращает размер объекта</w:t>
            </w:r>
            <w:r w:rsidRPr="00E33E4F">
              <w:t xml:space="preserve"> Sentenc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DD297" w14:textId="2B53718A" w:rsidR="00B04A65" w:rsidRP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B04A65" w:rsidRPr="00284A0E" w14:paraId="4D9497F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A4242" w14:textId="6FBEE206" w:rsidR="00B04A65" w:rsidRPr="00862789" w:rsidRDefault="00B04A65" w:rsidP="00B04A65">
            <w:r w:rsidRPr="00B04A65">
              <w:rPr>
                <w:lang w:val="en-US"/>
              </w:rPr>
              <w:t>Print()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CC634" w14:textId="5901B504" w:rsidR="00B04A65" w:rsidRDefault="00B04A65" w:rsidP="00B04A65">
            <w:r>
              <w:t>Вывод объ</w:t>
            </w:r>
            <w:r w:rsidRPr="00B04A65">
              <w:t>екта Sentenc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C85C5" w14:textId="057CCD41" w:rsidR="00B04A65" w:rsidRDefault="00B04A65" w:rsidP="00B04A6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E33E4F">
              <w:tab/>
            </w:r>
          </w:p>
        </w:tc>
      </w:tr>
      <w:tr w:rsidR="00E33E4F" w:rsidRPr="00284A0E" w14:paraId="59DFE94F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7419D" w14:textId="6C5F06F0" w:rsidR="00E33E4F" w:rsidRPr="00862789" w:rsidRDefault="00B04A65" w:rsidP="00B04A65">
            <w:pPr>
              <w:tabs>
                <w:tab w:val="left" w:pos="1935"/>
              </w:tabs>
            </w:pPr>
            <w:r w:rsidRPr="00B04A65">
              <w:t>chAt()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CFE2D" w14:textId="0552075B" w:rsidR="00E33E4F" w:rsidRDefault="0024006E" w:rsidP="0024006E">
            <w:r>
              <w:t>Метод</w:t>
            </w:r>
            <w:r w:rsidR="00B04A65">
              <w:t xml:space="preserve"> </w:t>
            </w:r>
            <w:r>
              <w:t>о</w:t>
            </w:r>
            <w:r w:rsidRPr="00B04A65">
              <w:t>пределения</w:t>
            </w:r>
            <w:r w:rsidR="00B04A65" w:rsidRPr="00B04A65">
              <w:t xml:space="preserve"> кода ASCII символа строки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FCB88" w14:textId="2D1C7F72" w:rsidR="00E33E4F" w:rsidRDefault="00E33E4F" w:rsidP="00E33E4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E33E4F" w:rsidRPr="00284A0E" w14:paraId="1343B39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71C8" w14:textId="0FB009A3" w:rsidR="00E33E4F" w:rsidRPr="00B04A65" w:rsidRDefault="00B04A65" w:rsidP="00B04A65">
            <w:pPr>
              <w:rPr>
                <w:lang w:val="en-US"/>
              </w:rPr>
            </w:pPr>
            <w:r w:rsidRPr="00B04A65">
              <w:rPr>
                <w:lang w:val="en-US"/>
              </w:rPr>
              <w:t>inp2Symb(a, b)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100C" w14:textId="383C49D8" w:rsidR="00E33E4F" w:rsidRDefault="00B04A65" w:rsidP="0024006E">
            <w:r>
              <w:t>Вывод элементов строки</w:t>
            </w:r>
            <w:r w:rsidR="0024006E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C8914" w14:textId="3A3381F7" w:rsidR="00E33E4F" w:rsidRPr="00B04A65" w:rsidRDefault="00E33E4F" w:rsidP="00E33E4F">
            <w:r>
              <w:rPr>
                <w:lang w:val="en-US"/>
              </w:rPr>
              <w:t>string</w:t>
            </w:r>
          </w:p>
        </w:tc>
      </w:tr>
      <w:tr w:rsidR="0024006E" w:rsidRPr="00284A0E" w14:paraId="0697234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3A42" w14:textId="170473F3" w:rsidR="0024006E" w:rsidRPr="00B04A65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inp1Symb(</w:t>
            </w:r>
            <w:r w:rsidRPr="0024006E">
              <w:rPr>
                <w:lang w:val="en-US"/>
              </w:rPr>
              <w:t>a)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EC8C5" w14:textId="3373C04A" w:rsidR="0024006E" w:rsidRDefault="0024006E" w:rsidP="0024006E">
            <w:r>
              <w:t>Вывод элемента строки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922C1" w14:textId="427B7EB9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ab/>
            </w:r>
          </w:p>
        </w:tc>
      </w:tr>
      <w:tr w:rsidR="0024006E" w:rsidRPr="00284A0E" w14:paraId="4BB87502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01F9F" w14:textId="0D1A6210" w:rsidR="0024006E" w:rsidRPr="00B04A65" w:rsidRDefault="0024006E" w:rsidP="0024006E">
            <w:pPr>
              <w:rPr>
                <w:lang w:val="en-US"/>
              </w:rPr>
            </w:pPr>
            <w:r w:rsidRPr="0024006E">
              <w:rPr>
                <w:lang w:val="en-US"/>
              </w:rPr>
              <w:t>moreThan()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9FAA5" w14:textId="7D7E8AA1" w:rsidR="0024006E" w:rsidRDefault="0024006E" w:rsidP="0024006E">
            <w:r w:rsidRPr="0024006E">
              <w:t>Определение знака больше или меньше в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1445C" w14:textId="754B01E1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36433EA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DA3AA" w14:textId="3B3BBAEB" w:rsidR="0024006E" w:rsidRPr="00B04A65" w:rsidRDefault="0024006E" w:rsidP="0024006E">
            <w:pPr>
              <w:rPr>
                <w:lang w:val="en-US"/>
              </w:rPr>
            </w:pPr>
            <w:r w:rsidRPr="0024006E">
              <w:rPr>
                <w:lang w:val="en-US"/>
              </w:rPr>
              <w:t>numStr()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CBE12" w14:textId="6B0E5EF2" w:rsidR="0024006E" w:rsidRDefault="0024006E" w:rsidP="0024006E">
            <w:r w:rsidRPr="0024006E">
              <w:t>Определения числа в введенной строке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4A890" w14:textId="02D2A4E0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E33E4F">
              <w:t xml:space="preserve"> </w:t>
            </w:r>
            <w:r w:rsidRPr="00E33E4F">
              <w:tab/>
            </w:r>
          </w:p>
        </w:tc>
      </w:tr>
      <w:tr w:rsidR="0024006E" w:rsidRPr="00284A0E" w14:paraId="21330DB3" w14:textId="77777777" w:rsidTr="00DE02C4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05469" w14:textId="2F1682DE" w:rsidR="0024006E" w:rsidRPr="0024006E" w:rsidRDefault="0024006E" w:rsidP="0024006E">
            <w:pPr>
              <w:jc w:val="center"/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Digit</w:t>
            </w:r>
            <w:r w:rsidRPr="0024006E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класс для одномерного массива</w:t>
            </w:r>
          </w:p>
        </w:tc>
      </w:tr>
      <w:tr w:rsidR="0024006E" w:rsidRPr="00284A0E" w14:paraId="68F6F0E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13F6E" w14:textId="5B8646ED" w:rsidR="0024006E" w:rsidRPr="00B04A65" w:rsidRDefault="0024006E" w:rsidP="0024006E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digit</w:t>
            </w:r>
            <w:r>
              <w:rPr>
                <w:lang w:val="en-US"/>
              </w:rPr>
              <w:tab/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B29AA" w14:textId="21904956" w:rsidR="0024006E" w:rsidRPr="0024006E" w:rsidRDefault="0024006E" w:rsidP="0024006E">
            <w:r>
              <w:t>Поле для класса Одномерный массив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A3C46" w14:textId="3377F2BE" w:rsidR="0024006E" w:rsidRP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052A21DB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079CD" w14:textId="1E1056D2" w:rsidR="0024006E" w:rsidRPr="00B04A65" w:rsidRDefault="001E2C85" w:rsidP="0024006E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>
              <w:t xml:space="preserve"> </w:t>
            </w:r>
            <w:r w:rsidR="0024006E">
              <w:t>(</w:t>
            </w:r>
            <w:r w:rsidR="0024006E">
              <w:rPr>
                <w:lang w:val="en-US"/>
              </w:rPr>
              <w:t>n</w:t>
            </w:r>
            <w:r w:rsidR="0024006E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65AA" w14:textId="49AC0E66" w:rsidR="0024006E" w:rsidRPr="0024006E" w:rsidRDefault="0024006E" w:rsidP="0024006E">
            <w:r>
              <w:t xml:space="preserve">Конструктор объекта </w:t>
            </w:r>
            <w:r>
              <w:rPr>
                <w:lang w:val="en-US"/>
              </w:rPr>
              <w:t>Digit</w:t>
            </w:r>
            <w:r w:rsidR="001E2C85">
              <w:t xml:space="preserve"> </w:t>
            </w:r>
            <w:r>
              <w:t xml:space="preserve">(массив размером 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233CD" w14:textId="7556B314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0D821114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194FE" w14:textId="74C059C1" w:rsidR="0024006E" w:rsidRPr="00B04A65" w:rsidRDefault="001E2C85" w:rsidP="001E2C85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>
              <w:t xml:space="preserve"> </w:t>
            </w:r>
            <w:r w:rsidR="0024006E">
              <w:t>(</w:t>
            </w:r>
            <w:r w:rsidR="0024006E">
              <w:rPr>
                <w:lang w:val="en-US"/>
              </w:rPr>
              <w:t>inp</w:t>
            </w:r>
            <w:r w:rsidR="0024006E"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DA43A" w14:textId="68B14C13" w:rsidR="0024006E" w:rsidRPr="001E2C85" w:rsidRDefault="0024006E" w:rsidP="0024006E">
            <w:r>
              <w:t xml:space="preserve">Конструктор объекта </w:t>
            </w:r>
            <w:r w:rsidR="001E2C85">
              <w:rPr>
                <w:lang w:val="en-US"/>
              </w:rPr>
              <w:t>Digit</w:t>
            </w:r>
            <w:r w:rsidR="001E2C85">
              <w:t xml:space="preserve"> с входной матрицей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F147" w14:textId="7D197CC2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090E84B1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5EF67" w14:textId="7D265EC6" w:rsidR="0024006E" w:rsidRPr="00B04A65" w:rsidRDefault="001E2C85" w:rsidP="0024006E">
            <w:pPr>
              <w:rPr>
                <w:lang w:val="en-US"/>
              </w:rPr>
            </w:pPr>
            <w:r>
              <w:rPr>
                <w:lang w:val="en-US"/>
              </w:rPr>
              <w:t>Digit</w:t>
            </w:r>
            <w:r w:rsidRPr="00E33E4F">
              <w:rPr>
                <w:lang w:val="en-US"/>
              </w:rPr>
              <w:t xml:space="preserve"> </w:t>
            </w:r>
            <w:r w:rsidR="0024006E" w:rsidRPr="00E33E4F">
              <w:rPr>
                <w:lang w:val="en-US"/>
              </w:rPr>
              <w:t>(</w:t>
            </w:r>
            <w:r w:rsidRPr="001E2C85">
              <w:rPr>
                <w:lang w:val="en-US"/>
              </w:rPr>
              <w:t>Digit dig</w:t>
            </w:r>
            <w:r w:rsidR="0024006E" w:rsidRPr="00E33E4F">
              <w:rPr>
                <w:lang w:val="en-US"/>
              </w:rPr>
              <w:t>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12AB" w14:textId="77E74E59" w:rsidR="0024006E" w:rsidRDefault="0024006E" w:rsidP="0024006E">
            <w:r>
              <w:t xml:space="preserve">Конструктор копирования </w:t>
            </w:r>
            <w:r w:rsidR="001E2C85"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EF234" w14:textId="4492F794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255356EC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53EF0" w14:textId="327D3775" w:rsidR="0024006E" w:rsidRPr="00B04A65" w:rsidRDefault="001E2C85" w:rsidP="001E2C85">
            <w:pPr>
              <w:rPr>
                <w:lang w:val="en-US"/>
              </w:rPr>
            </w:pPr>
            <w:r>
              <w:rPr>
                <w:lang w:val="en-US"/>
              </w:rPr>
              <w:t>p1(m,</w:t>
            </w:r>
            <w:r>
              <w:t xml:space="preserve"> </w:t>
            </w:r>
            <w:r w:rsidRPr="001E2C85">
              <w:rPr>
                <w:lang w:val="en-US"/>
              </w:rPr>
              <w:t>k)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3F5A" w14:textId="0E7AB259" w:rsidR="0024006E" w:rsidRDefault="001E2C85" w:rsidP="0024006E">
            <w:r>
              <w:t>Р</w:t>
            </w:r>
            <w:r w:rsidRPr="001E2C85">
              <w:t>ешение программы 1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72216" w14:textId="14075E73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6C03071E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A66AB" w14:textId="00AC0825" w:rsidR="0024006E" w:rsidRPr="00B04A65" w:rsidRDefault="001E2C85" w:rsidP="001E2C85">
            <w:pPr>
              <w:rPr>
                <w:lang w:val="en-US"/>
              </w:rPr>
            </w:pPr>
            <w:r w:rsidRPr="001E2C85">
              <w:rPr>
                <w:lang w:val="en-US"/>
              </w:rPr>
              <w:t>sortEvOd(</w:t>
            </w:r>
            <w:r>
              <w:rPr>
                <w:lang w:val="en-US"/>
              </w:rPr>
              <w:t xml:space="preserve"> digit</w:t>
            </w:r>
            <w:r w:rsidRPr="001E2C85">
              <w:rPr>
                <w:lang w:val="en-US"/>
              </w:rPr>
              <w:t>, evOrOd)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153D0" w14:textId="56C93137" w:rsidR="0024006E" w:rsidRDefault="001E2C85" w:rsidP="0024006E">
            <w:r>
              <w:t>С</w:t>
            </w:r>
            <w:r w:rsidRPr="001E2C85">
              <w:t>ортировка массива на четный массив и нечетный массив (evOrOd 1 и 2 соотвественно)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140D" w14:textId="3556D0FD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2154C3C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50647" w14:textId="37277B25" w:rsidR="0024006E" w:rsidRPr="00B04A65" w:rsidRDefault="001E2C85" w:rsidP="001E2C85">
            <w:pPr>
              <w:rPr>
                <w:lang w:val="en-US"/>
              </w:rPr>
            </w:pPr>
            <w:r w:rsidRPr="001E2C85">
              <w:rPr>
                <w:lang w:val="en-US"/>
              </w:rPr>
              <w:t>sumEvOd(</w:t>
            </w:r>
            <w:r>
              <w:rPr>
                <w:lang w:val="en-US"/>
              </w:rPr>
              <w:t xml:space="preserve"> digit</w:t>
            </w:r>
            <w:r w:rsidRPr="001E2C85">
              <w:rPr>
                <w:lang w:val="en-US"/>
              </w:rPr>
              <w:t>, evOrOd)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BFB6" w14:textId="7917F151" w:rsidR="0024006E" w:rsidRDefault="001E2C85" w:rsidP="001E2C85">
            <w:pPr>
              <w:tabs>
                <w:tab w:val="left" w:pos="2760"/>
              </w:tabs>
            </w:pPr>
            <w:r w:rsidRPr="001E2C85">
              <w:t>Количесвто четных и нечетных элементов массива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94DE" w14:textId="2E3A3EF1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2648949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71C1B" w14:textId="62C134C7" w:rsidR="0024006E" w:rsidRPr="00B04A65" w:rsidRDefault="001E2C85" w:rsidP="001E2C85">
            <w:pPr>
              <w:rPr>
                <w:lang w:val="en-US"/>
              </w:rPr>
            </w:pPr>
            <w:r w:rsidRPr="001E2C85">
              <w:t>naturalRyadx2(m)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12D8" w14:textId="0D132077" w:rsidR="0024006E" w:rsidRDefault="001E2C85" w:rsidP="0024006E">
            <w:r w:rsidRPr="001E2C85">
              <w:t>Создание натурального ряда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5DCE9" w14:textId="4AB79D8A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6C7552AA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A06D4" w14:textId="74D52917" w:rsidR="0024006E" w:rsidRPr="00B04A65" w:rsidRDefault="001E2C85" w:rsidP="00045258">
            <w:pPr>
              <w:rPr>
                <w:lang w:val="en-US"/>
              </w:rPr>
            </w:pPr>
            <w:r w:rsidRPr="001E2C85">
              <w:rPr>
                <w:lang w:val="en-US"/>
              </w:rPr>
              <w:t>Print(source)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4CAE8" w14:textId="1BFEB72E" w:rsidR="0024006E" w:rsidRDefault="00045258" w:rsidP="00045258">
            <w:r>
              <w:t xml:space="preserve">Вывод элементов матрицы с параметров </w:t>
            </w:r>
            <w:r w:rsidR="0024006E">
              <w:t xml:space="preserve"> 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0297" w14:textId="341350CC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2B582945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2E9A" w14:textId="6A0791F9" w:rsidR="0024006E" w:rsidRPr="00B04A65" w:rsidRDefault="00045258" w:rsidP="0024006E">
            <w:pPr>
              <w:rPr>
                <w:lang w:val="en-US"/>
              </w:rPr>
            </w:pPr>
            <w:r w:rsidRPr="00045258">
              <w:rPr>
                <w:lang w:val="en-US"/>
              </w:rPr>
              <w:t>Print1()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5CB0D" w14:textId="05B7B605" w:rsidR="0024006E" w:rsidRDefault="00045258" w:rsidP="00045258">
            <w:r>
              <w:t>Вывод элементов матрицы</w:t>
            </w:r>
            <w:r>
              <w:rPr>
                <w:lang w:val="en-US"/>
              </w:rPr>
              <w:t xml:space="preserve"> 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B63FF" w14:textId="3F38A04A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3E6E4ADD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40AD0" w14:textId="0FB6DAB8" w:rsidR="0024006E" w:rsidRPr="00B04A65" w:rsidRDefault="00045258" w:rsidP="00045258">
            <w:pPr>
              <w:rPr>
                <w:lang w:val="en-US"/>
              </w:rPr>
            </w:pPr>
            <w:r w:rsidRPr="00045258">
              <w:rPr>
                <w:lang w:val="en-US"/>
              </w:rPr>
              <w:t>Size()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FCA19" w14:textId="7B5F9451" w:rsidR="0024006E" w:rsidRDefault="00045258" w:rsidP="0024006E">
            <w:r w:rsidRPr="00045258">
              <w:t>Размер массива</w:t>
            </w:r>
            <w:r>
              <w:t xml:space="preserve"> </w:t>
            </w:r>
            <w:r>
              <w:rPr>
                <w:lang w:val="en-US"/>
              </w:rPr>
              <w:t>digit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8D05E" w14:textId="5069CDE4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284A0E" w14:paraId="27261B37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A47" w14:textId="5E849E6A" w:rsidR="0024006E" w:rsidRPr="00B04A65" w:rsidRDefault="00045258" w:rsidP="00045258">
            <w:pPr>
              <w:rPr>
                <w:lang w:val="en-US"/>
              </w:rPr>
            </w:pPr>
            <w:r w:rsidRPr="00045258">
              <w:rPr>
                <w:lang w:val="en-US"/>
              </w:rPr>
              <w:t>inpMass(msize)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4A60A" w14:textId="1EC6B022" w:rsidR="0024006E" w:rsidRDefault="00045258" w:rsidP="0024006E">
            <w:r w:rsidRPr="00045258">
              <w:t>Ввод массива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BC14" w14:textId="26FBE947" w:rsidR="0024006E" w:rsidRDefault="0024006E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4006E" w:rsidRPr="00045258" w14:paraId="3D5A49E8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EDF8C" w14:textId="4918AE78" w:rsidR="0024006E" w:rsidRPr="00B04A65" w:rsidRDefault="00045258" w:rsidP="00045258">
            <w:pPr>
              <w:rPr>
                <w:lang w:val="en-US"/>
              </w:rPr>
            </w:pPr>
            <w:r w:rsidRPr="00045258">
              <w:rPr>
                <w:lang w:val="en-US"/>
              </w:rPr>
              <w:t>printMass(moreThan, n, msize)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30482" w14:textId="231B8A25" w:rsidR="0024006E" w:rsidRPr="00045258" w:rsidRDefault="00045258" w:rsidP="0024006E">
            <w:pPr>
              <w:rPr>
                <w:lang w:val="en-US"/>
              </w:rPr>
            </w:pPr>
            <w:r w:rsidRPr="00045258">
              <w:rPr>
                <w:lang w:val="en-US"/>
              </w:rPr>
              <w:t>Вывод чисел соотвествующих условия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0B271" w14:textId="25E76FC6" w:rsidR="0024006E" w:rsidRDefault="00045258" w:rsidP="0024006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45258" w:rsidRPr="00045258" w14:paraId="2039A800" w14:textId="77777777" w:rsidTr="00DE02C4"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3B25" w14:textId="61FFBE36" w:rsidR="00045258" w:rsidRPr="00045258" w:rsidRDefault="00045258" w:rsidP="00045258">
            <w:pPr>
              <w:jc w:val="center"/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  <w:r w:rsidRPr="00045258">
              <w:rPr>
                <w:b/>
                <w:sz w:val="28"/>
                <w:szCs w:val="28"/>
              </w:rPr>
              <w:t xml:space="preserve"> </w:t>
            </w:r>
            <w:r w:rsidRPr="0024006E">
              <w:rPr>
                <w:b/>
                <w:sz w:val="28"/>
                <w:szCs w:val="28"/>
              </w:rPr>
              <w:t>-</w:t>
            </w:r>
            <w:r w:rsidRPr="00045258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класс для ввода и проверки</w:t>
            </w:r>
          </w:p>
        </w:tc>
      </w:tr>
      <w:tr w:rsidR="00045258" w:rsidRPr="00045258" w14:paraId="53A26267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ECC42" w14:textId="4254BC6F" w:rsidR="00045258" w:rsidRPr="00045258" w:rsidRDefault="00045258" w:rsidP="00045258">
            <w:r w:rsidRPr="00045258">
              <w:t>inputVerPr2()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EEC07" w14:textId="27C58EF3" w:rsidR="00045258" w:rsidRPr="00045258" w:rsidRDefault="00045258" w:rsidP="00045258">
            <w:r w:rsidRPr="00045258">
              <w:t>Ввод и проверка строки  для задачи 2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1792B" w14:textId="3DE7BA06" w:rsidR="00045258" w:rsidRPr="00045258" w:rsidRDefault="00045258" w:rsidP="00045258">
            <w:r>
              <w:rPr>
                <w:lang w:val="en-US"/>
              </w:rPr>
              <w:t>int</w:t>
            </w:r>
          </w:p>
        </w:tc>
      </w:tr>
      <w:tr w:rsidR="00045258" w:rsidRPr="00045258" w14:paraId="44178330" w14:textId="77777777" w:rsidTr="006665F1"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E5F5" w14:textId="6413B4B2" w:rsidR="00045258" w:rsidRPr="00045258" w:rsidRDefault="00045258" w:rsidP="00045258">
            <w:r w:rsidRPr="00045258">
              <w:t>inputVer()</w:t>
            </w:r>
          </w:p>
        </w:tc>
        <w:tc>
          <w:tcPr>
            <w:tcW w:w="5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3A7FE" w14:textId="4FC1588B" w:rsidR="00045258" w:rsidRPr="00045258" w:rsidRDefault="00045258" w:rsidP="00045258">
            <w:r w:rsidRPr="00045258">
              <w:t>Ввод</w:t>
            </w:r>
            <w:r>
              <w:t xml:space="preserve"> и проверка</w:t>
            </w:r>
            <w:r w:rsidRPr="00045258">
              <w:t xml:space="preserve"> целого числа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99C2" w14:textId="7DD84248" w:rsidR="00045258" w:rsidRPr="00045258" w:rsidRDefault="00045258" w:rsidP="00045258">
            <w:r>
              <w:rPr>
                <w:lang w:val="en-US"/>
              </w:rPr>
              <w:t>int</w:t>
            </w:r>
          </w:p>
        </w:tc>
      </w:tr>
    </w:tbl>
    <w:p w14:paraId="45DBD841" w14:textId="77777777" w:rsidR="00FF5CAC" w:rsidRPr="00045258" w:rsidRDefault="000B1F7A" w:rsidP="007C24B7">
      <w:pPr>
        <w:pStyle w:val="11"/>
        <w:jc w:val="both"/>
        <w:rPr>
          <w:noProof/>
        </w:rPr>
      </w:pPr>
      <w:r w:rsidRPr="00045258">
        <w:br w:type="page"/>
      </w:r>
    </w:p>
    <w:p w14:paraId="0E4403CB" w14:textId="512CFC67" w:rsidR="007C24B7" w:rsidRPr="00045258" w:rsidRDefault="007C24B7" w:rsidP="007C24B7">
      <w:pPr>
        <w:pStyle w:val="11"/>
        <w:jc w:val="both"/>
        <w:rPr>
          <w:noProof/>
        </w:rPr>
      </w:pPr>
    </w:p>
    <w:p w14:paraId="76DBCBCB" w14:textId="671C07D7" w:rsidR="005C35BA" w:rsidRDefault="00045258" w:rsidP="005C35BA">
      <w:pPr>
        <w:pStyle w:val="11"/>
        <w:jc w:val="both"/>
        <w:rPr>
          <w:shd w:val="clear" w:color="auto" w:fill="FFFFFF"/>
        </w:rPr>
      </w:pPr>
      <w:bookmarkStart w:id="4" w:name="_Toc53683194"/>
      <w:r>
        <w:rPr>
          <w:shd w:val="clear" w:color="auto" w:fill="FFFFFF"/>
        </w:rPr>
        <w:t>3</w:t>
      </w:r>
      <w:r w:rsidR="005C35BA" w:rsidRPr="00A2124D">
        <w:rPr>
          <w:shd w:val="clear" w:color="auto" w:fill="FFFFFF"/>
        </w:rPr>
        <w:t xml:space="preserve"> </w:t>
      </w:r>
      <w:r w:rsidR="00F503A1">
        <w:rPr>
          <w:shd w:val="clear" w:color="auto" w:fill="FFFFFF"/>
        </w:rPr>
        <w:t>Разработка</w:t>
      </w:r>
      <w:r w:rsidR="005C35BA" w:rsidRPr="00A2124D">
        <w:rPr>
          <w:shd w:val="clear" w:color="auto" w:fill="FFFFFF"/>
        </w:rPr>
        <w:t xml:space="preserve"> тестов</w:t>
      </w:r>
      <w:bookmarkEnd w:id="4"/>
    </w:p>
    <w:p w14:paraId="29C62D08" w14:textId="2B15C860" w:rsidR="00CB7289" w:rsidRPr="00CB7289" w:rsidRDefault="00B959C1" w:rsidP="00CB7289">
      <w:pPr>
        <w:pStyle w:val="a5"/>
      </w:pPr>
      <w:r>
        <w:t xml:space="preserve">Так как в задаче 1 </w:t>
      </w:r>
      <w:r w:rsidR="00CB7289">
        <w:t xml:space="preserve"> при вводе числового массива используется генерация рандомных значений, то на время тестирования будет включен ручной ввод.</w:t>
      </w:r>
    </w:p>
    <w:p w14:paraId="7F9EBD7F" w14:textId="0740B428" w:rsidR="005C35BA" w:rsidRPr="009B4516" w:rsidRDefault="005C35BA" w:rsidP="009B4516">
      <w:pPr>
        <w:pStyle w:val="a5"/>
        <w:rPr>
          <w:lang w:val="en-US"/>
        </w:rPr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тестов</w:t>
      </w:r>
    </w:p>
    <w:tbl>
      <w:tblPr>
        <w:tblStyle w:val="af1"/>
        <w:tblW w:w="9796" w:type="dxa"/>
        <w:tblLook w:val="04A0" w:firstRow="1" w:lastRow="0" w:firstColumn="1" w:lastColumn="0" w:noHBand="0" w:noVBand="1"/>
      </w:tblPr>
      <w:tblGrid>
        <w:gridCol w:w="675"/>
        <w:gridCol w:w="2864"/>
        <w:gridCol w:w="2410"/>
        <w:gridCol w:w="3847"/>
      </w:tblGrid>
      <w:tr w:rsidR="00CB7289" w:rsidRPr="00B03C19" w14:paraId="5BCFE9DF" w14:textId="77777777" w:rsidTr="00B95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5" w:type="dxa"/>
            <w:hideMark/>
          </w:tcPr>
          <w:p w14:paraId="5BBE2A2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№</w:t>
            </w:r>
          </w:p>
        </w:tc>
        <w:tc>
          <w:tcPr>
            <w:tcW w:w="2864" w:type="dxa"/>
            <w:hideMark/>
          </w:tcPr>
          <w:p w14:paraId="29645664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Описание </w:t>
            </w:r>
          </w:p>
        </w:tc>
        <w:tc>
          <w:tcPr>
            <w:tcW w:w="2410" w:type="dxa"/>
            <w:hideMark/>
          </w:tcPr>
          <w:p w14:paraId="0952F899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Входные данные</w:t>
            </w:r>
          </w:p>
        </w:tc>
        <w:tc>
          <w:tcPr>
            <w:tcW w:w="3847" w:type="dxa"/>
            <w:hideMark/>
          </w:tcPr>
          <w:p w14:paraId="4F17B6E2" w14:textId="77777777" w:rsidR="00CB7289" w:rsidRPr="009807C6" w:rsidRDefault="00CB7289" w:rsidP="003B5A66">
            <w:pPr>
              <w:pStyle w:val="a5"/>
              <w:ind w:firstLine="0"/>
            </w:pPr>
            <w:r w:rsidRPr="009807C6">
              <w:t>Выходные данные </w:t>
            </w:r>
          </w:p>
        </w:tc>
      </w:tr>
      <w:tr w:rsidR="00CB7289" w:rsidRPr="00B03C19" w14:paraId="0EF88115" w14:textId="77777777" w:rsidTr="003B5A66">
        <w:tc>
          <w:tcPr>
            <w:tcW w:w="9796" w:type="dxa"/>
            <w:gridSpan w:val="4"/>
          </w:tcPr>
          <w:p w14:paraId="4523F19A" w14:textId="3F1F1F36" w:rsidR="00CB7289" w:rsidRPr="00CB7289" w:rsidRDefault="00CB7289" w:rsidP="00CB728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CB7289">
              <w:rPr>
                <w:b/>
                <w:bCs/>
              </w:rPr>
              <w:t>Задача 1</w:t>
            </w:r>
          </w:p>
        </w:tc>
      </w:tr>
      <w:tr w:rsidR="00CB7289" w:rsidRPr="00B03C19" w14:paraId="68936F36" w14:textId="77777777" w:rsidTr="00B959C1">
        <w:tc>
          <w:tcPr>
            <w:tcW w:w="675" w:type="dxa"/>
            <w:hideMark/>
          </w:tcPr>
          <w:p w14:paraId="524BEDD2" w14:textId="77777777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  <w:hideMark/>
          </w:tcPr>
          <w:p w14:paraId="45EF7B03" w14:textId="5A1F773A" w:rsidR="00CB7289" w:rsidRPr="009807C6" w:rsidRDefault="00CB7289" w:rsidP="00CB7289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  <w:hideMark/>
          </w:tcPr>
          <w:p w14:paraId="52F1863B" w14:textId="54D011B7" w:rsidR="00CB7289" w:rsidRPr="001513C6" w:rsidRDefault="00D96C00" w:rsidP="00CB7289">
            <w:pPr>
              <w:pStyle w:val="a5"/>
              <w:ind w:firstLine="0"/>
              <w:jc w:val="left"/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CB7289" w:rsidRPr="009807C6">
              <w:t>=</w:t>
            </w:r>
            <w:r w:rsidR="00CB7289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</w:t>
            </w:r>
            <w:r w:rsidR="00CB7289" w:rsidRPr="00B959C1">
              <w:t>}</w:t>
            </w:r>
          </w:p>
        </w:tc>
        <w:tc>
          <w:tcPr>
            <w:tcW w:w="3847" w:type="dxa"/>
            <w:hideMark/>
          </w:tcPr>
          <w:p w14:paraId="0426A7D6" w14:textId="77777777" w:rsidR="00B959C1" w:rsidRDefault="00B959C1" w:rsidP="00CB7289">
            <w:pPr>
              <w:pStyle w:val="a5"/>
              <w:ind w:firstLine="0"/>
              <w:jc w:val="left"/>
            </w:pPr>
            <w:r w:rsidRPr="00B959C1">
              <w:t>Четные: [1024, 2916, 5184, 7056, 5184, 1156, 2304, 576, 324, 324, 900, 16, 324, 900, 196, 676]</w:t>
            </w:r>
          </w:p>
          <w:p w14:paraId="14CBC6B9" w14:textId="05ACD5BF" w:rsidR="00B959C1" w:rsidRPr="001513C6" w:rsidRDefault="00B959C1" w:rsidP="00CB7289">
            <w:pPr>
              <w:pStyle w:val="a5"/>
              <w:ind w:firstLine="0"/>
              <w:jc w:val="left"/>
            </w:pPr>
            <w:r w:rsidRPr="00B959C1">
              <w:t>Нечетные: [1521, 7225, 7921, 3249, 961, 2809, 6561, 8649, 4225, 9409, 9025, 1089, 4761, 3025]</w:t>
            </w:r>
          </w:p>
        </w:tc>
      </w:tr>
      <w:tr w:rsidR="001F6EC9" w:rsidRPr="00B03C19" w14:paraId="4CDD1917" w14:textId="77777777" w:rsidTr="003B5A66">
        <w:tc>
          <w:tcPr>
            <w:tcW w:w="9796" w:type="dxa"/>
            <w:gridSpan w:val="4"/>
          </w:tcPr>
          <w:p w14:paraId="0EF0F469" w14:textId="2BD3C02E" w:rsidR="001F6EC9" w:rsidRPr="001F6EC9" w:rsidRDefault="001F6EC9" w:rsidP="001F6EC9">
            <w:pPr>
              <w:pStyle w:val="a5"/>
              <w:ind w:firstLine="0"/>
              <w:jc w:val="center"/>
              <w:rPr>
                <w:b/>
                <w:bCs/>
              </w:rPr>
            </w:pPr>
            <w:r w:rsidRPr="001F6EC9">
              <w:rPr>
                <w:b/>
                <w:bCs/>
              </w:rPr>
              <w:t>Задача 2</w:t>
            </w:r>
          </w:p>
        </w:tc>
      </w:tr>
      <w:tr w:rsidR="004F32F4" w:rsidRPr="00B03C19" w14:paraId="2051DB9C" w14:textId="77777777" w:rsidTr="00B959C1">
        <w:tc>
          <w:tcPr>
            <w:tcW w:w="675" w:type="dxa"/>
          </w:tcPr>
          <w:p w14:paraId="0FC4B672" w14:textId="7BF008A8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0897DD4D" w14:textId="213122D6" w:rsidR="004F32F4" w:rsidRPr="009807C6" w:rsidRDefault="004F32F4" w:rsidP="004F32F4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</w:t>
            </w:r>
          </w:p>
        </w:tc>
        <w:tc>
          <w:tcPr>
            <w:tcW w:w="2410" w:type="dxa"/>
          </w:tcPr>
          <w:p w14:paraId="57C52528" w14:textId="3F5D0F0B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r w:rsidRPr="00B959C1">
              <w:rPr>
                <w:lang w:val="en-US"/>
              </w:rPr>
              <w:t xml:space="preserve">str </w:t>
            </w:r>
            <w:r w:rsidR="004F32F4" w:rsidRPr="00B959C1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“I am stud, on INRTU1.”</w:t>
            </w:r>
          </w:p>
          <w:p w14:paraId="4F7637E2" w14:textId="35CF0D8D" w:rsidR="004F32F4" w:rsidRDefault="004F32F4" w:rsidP="00D96C00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3847" w:type="dxa"/>
          </w:tcPr>
          <w:p w14:paraId="7C47894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00FC59CC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18585C38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526E4F59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6CE6DD8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6FCE4A5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06E4AAB6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0D75B4DA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77A7D387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7C6AD50E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69BA4E2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07AC97AB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3431F9D" w14:textId="77777777" w:rsidR="00B959C1" w:rsidRPr="00B959C1" w:rsidRDefault="00B959C1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054AC41A" w14:textId="41208F1F" w:rsidR="004F32F4" w:rsidRPr="009807C6" w:rsidRDefault="00B959C1" w:rsidP="00B959C1">
            <w:pPr>
              <w:pStyle w:val="a5"/>
              <w:ind w:firstLine="0"/>
              <w:jc w:val="left"/>
            </w:pPr>
            <w:r w:rsidRPr="005C6CEC">
              <w:t>Точка встречается 1 раз(а)</w:t>
            </w:r>
          </w:p>
        </w:tc>
      </w:tr>
      <w:tr w:rsidR="00CB7289" w:rsidRPr="00B03C19" w14:paraId="101B39C6" w14:textId="77777777" w:rsidTr="00B959C1">
        <w:tc>
          <w:tcPr>
            <w:tcW w:w="675" w:type="dxa"/>
          </w:tcPr>
          <w:p w14:paraId="7F62B20E" w14:textId="5D7A93B0" w:rsidR="00CB7289" w:rsidRDefault="004F32F4" w:rsidP="003B5A66">
            <w:pPr>
              <w:pStyle w:val="a5"/>
              <w:ind w:firstLine="0"/>
              <w:jc w:val="left"/>
            </w:pPr>
            <w:r>
              <w:t>2</w:t>
            </w:r>
          </w:p>
        </w:tc>
        <w:tc>
          <w:tcPr>
            <w:tcW w:w="2864" w:type="dxa"/>
          </w:tcPr>
          <w:p w14:paraId="0855C0BF" w14:textId="28F69B34" w:rsidR="00CB7289" w:rsidRPr="00B959C1" w:rsidRDefault="004F32F4" w:rsidP="00B959C1">
            <w:pPr>
              <w:pStyle w:val="a5"/>
              <w:ind w:firstLine="0"/>
              <w:jc w:val="left"/>
            </w:pPr>
            <w:r w:rsidRPr="009807C6">
              <w:t xml:space="preserve">Тест на </w:t>
            </w:r>
            <w:r>
              <w:t xml:space="preserve">проверку программы, при </w:t>
            </w:r>
            <w:r w:rsidR="00B959C1">
              <w:t>вводе не б</w:t>
            </w:r>
            <w:r w:rsidR="00B959C1" w:rsidRPr="00B959C1">
              <w:t>уквы, цифры, запят</w:t>
            </w:r>
            <w:r w:rsidR="00B959C1">
              <w:t>ой</w:t>
            </w:r>
            <w:r w:rsidR="00B959C1" w:rsidRPr="00B959C1">
              <w:t>, точк</w:t>
            </w:r>
            <w:r w:rsidR="00B959C1">
              <w:t>и</w:t>
            </w:r>
            <w:r w:rsidR="00B959C1" w:rsidRPr="00B959C1">
              <w:t xml:space="preserve"> и пробел</w:t>
            </w:r>
            <w:r w:rsidR="00B959C1">
              <w:t>а</w:t>
            </w:r>
          </w:p>
        </w:tc>
        <w:tc>
          <w:tcPr>
            <w:tcW w:w="2410" w:type="dxa"/>
          </w:tcPr>
          <w:p w14:paraId="199B55FE" w14:textId="17ACD0D1" w:rsidR="00B959C1" w:rsidRPr="00B959C1" w:rsidRDefault="00B959C1" w:rsidP="00B959C1">
            <w:pPr>
              <w:pStyle w:val="a5"/>
              <w:ind w:firstLine="0"/>
              <w:jc w:val="left"/>
              <w:rPr>
                <w:lang w:val="en-US"/>
              </w:rPr>
            </w:pPr>
            <w:r w:rsidRPr="00B959C1">
              <w:rPr>
                <w:lang w:val="en-US"/>
              </w:rPr>
              <w:t xml:space="preserve">str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  <w:p w14:paraId="33375391" w14:textId="5C999016" w:rsidR="00CB7289" w:rsidRPr="00B959C1" w:rsidRDefault="00CB7289" w:rsidP="003B5A66">
            <w:pPr>
              <w:pStyle w:val="a5"/>
              <w:ind w:firstLine="0"/>
              <w:jc w:val="left"/>
              <w:rPr>
                <w:lang w:val="en-US"/>
              </w:rPr>
            </w:pPr>
          </w:p>
        </w:tc>
        <w:tc>
          <w:tcPr>
            <w:tcW w:w="3847" w:type="dxa"/>
          </w:tcPr>
          <w:p w14:paraId="4C2DEE79" w14:textId="0EA01BE3" w:rsidR="00CB7289" w:rsidRPr="00B959C1" w:rsidRDefault="00B959C1" w:rsidP="00B959C1">
            <w:pPr>
              <w:tabs>
                <w:tab w:val="left" w:pos="1290"/>
              </w:tabs>
            </w:pPr>
            <w:r w:rsidRPr="00B959C1">
              <w:rPr>
                <w:color w:val="000000" w:themeColor="text1"/>
                <w:sz w:val="28"/>
              </w:rPr>
              <w:t>Неправильный ввод, повторите ввод.(Буквы, цифры, запятая, точка и пробел.)</w:t>
            </w:r>
          </w:p>
        </w:tc>
      </w:tr>
      <w:tr w:rsidR="00971ECF" w:rsidRPr="00B03C19" w14:paraId="61C1C5A9" w14:textId="77777777" w:rsidTr="003B5A66">
        <w:tc>
          <w:tcPr>
            <w:tcW w:w="9796" w:type="dxa"/>
            <w:gridSpan w:val="4"/>
          </w:tcPr>
          <w:p w14:paraId="651B420C" w14:textId="197D4F19" w:rsidR="00971ECF" w:rsidRPr="00971ECF" w:rsidRDefault="00971ECF" w:rsidP="00971ECF">
            <w:pPr>
              <w:pStyle w:val="a5"/>
              <w:ind w:firstLine="0"/>
              <w:jc w:val="center"/>
              <w:rPr>
                <w:b/>
                <w:bCs/>
                <w:lang w:val="en-US"/>
              </w:rPr>
            </w:pPr>
            <w:r w:rsidRPr="00971ECF">
              <w:rPr>
                <w:b/>
                <w:bCs/>
                <w:lang w:val="en-US"/>
              </w:rPr>
              <w:t xml:space="preserve">Задача 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971ECF" w:rsidRPr="00B03C19" w14:paraId="09D4D908" w14:textId="77777777" w:rsidTr="00B959C1">
        <w:tc>
          <w:tcPr>
            <w:tcW w:w="675" w:type="dxa"/>
          </w:tcPr>
          <w:p w14:paraId="4FD2062F" w14:textId="587632B4" w:rsidR="00971ECF" w:rsidRPr="009807C6" w:rsidRDefault="00971ECF" w:rsidP="00971ECF">
            <w:pPr>
              <w:pStyle w:val="a5"/>
              <w:ind w:firstLine="0"/>
              <w:jc w:val="left"/>
            </w:pPr>
            <w:r w:rsidRPr="009807C6">
              <w:t>1</w:t>
            </w:r>
          </w:p>
        </w:tc>
        <w:tc>
          <w:tcPr>
            <w:tcW w:w="2864" w:type="dxa"/>
          </w:tcPr>
          <w:p w14:paraId="47440906" w14:textId="79570589" w:rsidR="00971ECF" w:rsidRPr="009807C6" w:rsidRDefault="00971ECF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="00C243D5" w:rsidRPr="00C243D5">
              <w:t>&gt; 0</w:t>
            </w:r>
            <w:r>
              <w:t>)</w:t>
            </w:r>
          </w:p>
        </w:tc>
        <w:tc>
          <w:tcPr>
            <w:tcW w:w="2410" w:type="dxa"/>
          </w:tcPr>
          <w:p w14:paraId="1911A2FB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msize = 4</w:t>
            </w:r>
          </w:p>
          <w:p w14:paraId="54A64688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5E858F08" w14:textId="09ECB6F6" w:rsidR="00971ECF" w:rsidRPr="009807C6" w:rsidRDefault="00C243D5" w:rsidP="00C243D5">
            <w:pPr>
              <w:pStyle w:val="a5"/>
              <w:ind w:firstLine="0"/>
              <w:jc w:val="left"/>
            </w:pPr>
            <w:r>
              <w:rPr>
                <w:lang w:val="en-US"/>
              </w:rPr>
              <w:t>arr</w:t>
            </w:r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44CD0F68" w14:textId="28FC6389" w:rsidR="00971ECF" w:rsidRPr="00862A36" w:rsidRDefault="00862A36" w:rsidP="00862A36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 xml:space="preserve">Множество чисел удовлетворяющее условию: 1 15 </w:t>
            </w:r>
            <w:r w:rsidRPr="00862A36">
              <w:t>”</w:t>
            </w:r>
          </w:p>
        </w:tc>
      </w:tr>
      <w:tr w:rsidR="00C243D5" w:rsidRPr="00B03C19" w14:paraId="2680365B" w14:textId="77777777" w:rsidTr="00B959C1">
        <w:tc>
          <w:tcPr>
            <w:tcW w:w="675" w:type="dxa"/>
          </w:tcPr>
          <w:p w14:paraId="135C1FD4" w14:textId="1FB1FEA7" w:rsidR="00C243D5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64" w:type="dxa"/>
          </w:tcPr>
          <w:p w14:paraId="503DBBF1" w14:textId="7A018E79" w:rsidR="00C243D5" w:rsidRPr="009807C6" w:rsidRDefault="00C243D5" w:rsidP="00C243D5">
            <w:pPr>
              <w:pStyle w:val="a5"/>
              <w:ind w:firstLine="0"/>
              <w:jc w:val="left"/>
            </w:pPr>
            <w:r w:rsidRPr="009807C6">
              <w:t xml:space="preserve">Штатный тест на срабатывание </w:t>
            </w:r>
            <w:r>
              <w:t>программы (</w:t>
            </w:r>
            <w:r w:rsidRPr="00C243D5">
              <w:t>&lt; 10</w:t>
            </w:r>
            <w:r>
              <w:t>)</w:t>
            </w:r>
          </w:p>
        </w:tc>
        <w:tc>
          <w:tcPr>
            <w:tcW w:w="2410" w:type="dxa"/>
          </w:tcPr>
          <w:p w14:paraId="5933AFE4" w14:textId="22AABC36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msize = 5</w:t>
            </w:r>
          </w:p>
          <w:p w14:paraId="2EEFA455" w14:textId="01E41CD4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6B5FE1AB" w14:textId="3A8016F0" w:rsidR="00C243D5" w:rsidRPr="00C243D5" w:rsidRDefault="00C243D5" w:rsidP="00C243D5">
            <w:pPr>
              <w:pStyle w:val="a5"/>
              <w:ind w:firstLine="0"/>
              <w:jc w:val="left"/>
            </w:pPr>
            <w:r>
              <w:rPr>
                <w:lang w:val="en-US"/>
              </w:rPr>
              <w:t>arr</w:t>
            </w:r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847" w:type="dxa"/>
          </w:tcPr>
          <w:p w14:paraId="58614425" w14:textId="138B0FFA" w:rsidR="00C243D5" w:rsidRPr="00C243D5" w:rsidRDefault="00C243D5" w:rsidP="00C243D5">
            <w:pPr>
              <w:pStyle w:val="a5"/>
              <w:ind w:firstLine="0"/>
              <w:jc w:val="left"/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</w:tr>
      <w:tr w:rsidR="00971ECF" w:rsidRPr="00B03C19" w14:paraId="79B6810F" w14:textId="77777777" w:rsidTr="00B959C1">
        <w:tc>
          <w:tcPr>
            <w:tcW w:w="675" w:type="dxa"/>
          </w:tcPr>
          <w:p w14:paraId="3722F68E" w14:textId="36AC0FBA" w:rsidR="00971ECF" w:rsidRPr="00C243D5" w:rsidRDefault="00C243D5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64" w:type="dxa"/>
          </w:tcPr>
          <w:p w14:paraId="535967E6" w14:textId="2238E234" w:rsidR="00971ECF" w:rsidRPr="00862A36" w:rsidRDefault="00862A36" w:rsidP="00971ECF">
            <w:pPr>
              <w:pStyle w:val="a5"/>
              <w:ind w:firstLine="0"/>
              <w:jc w:val="left"/>
            </w:pPr>
            <w:r>
              <w:t xml:space="preserve">Тест на проверку </w:t>
            </w:r>
            <w:r>
              <w:lastRenderedPageBreak/>
              <w:t>ввода неправильных значений</w:t>
            </w:r>
          </w:p>
        </w:tc>
        <w:tc>
          <w:tcPr>
            <w:tcW w:w="2410" w:type="dxa"/>
          </w:tcPr>
          <w:p w14:paraId="3FC53E4D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msize = qwe</w:t>
            </w:r>
          </w:p>
          <w:p w14:paraId="0CF3E65E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 =  &gt; 0 </w:t>
            </w:r>
          </w:p>
          <w:p w14:paraId="083A4DBF" w14:textId="03D96830" w:rsidR="00971ECF" w:rsidRPr="00C243D5" w:rsidRDefault="00C243D5" w:rsidP="00C243D5">
            <w:pPr>
              <w:ind w:firstLine="0"/>
              <w:jc w:val="left"/>
              <w:rPr>
                <w:lang w:val="en-US"/>
              </w:rPr>
            </w:pPr>
            <w:r w:rsidRPr="00862A36">
              <w:rPr>
                <w:sz w:val="28"/>
                <w:lang w:val="en-US"/>
              </w:rPr>
              <w:t>arr = {</w:t>
            </w:r>
            <w:r>
              <w:rPr>
                <w:sz w:val="28"/>
                <w:lang w:val="en-US"/>
              </w:rPr>
              <w:t>qwe</w:t>
            </w:r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847" w:type="dxa"/>
          </w:tcPr>
          <w:p w14:paraId="4B2230CA" w14:textId="33E024DF" w:rsidR="00971ECF" w:rsidRPr="009807C6" w:rsidRDefault="00971ECF" w:rsidP="00862A36">
            <w:pPr>
              <w:pStyle w:val="a5"/>
              <w:ind w:firstLine="0"/>
              <w:jc w:val="left"/>
            </w:pPr>
            <w:r>
              <w:lastRenderedPageBreak/>
              <w:t xml:space="preserve">Сообщение: </w:t>
            </w:r>
            <w:r w:rsidRPr="00C5048B">
              <w:t>“</w:t>
            </w:r>
            <w:r w:rsidR="00C243D5">
              <w:t xml:space="preserve"> </w:t>
            </w:r>
            <w:r w:rsidR="00C243D5" w:rsidRPr="00C243D5">
              <w:t>Это не число!</w:t>
            </w:r>
            <w:r w:rsidRPr="00C5048B">
              <w:t>”</w:t>
            </w:r>
          </w:p>
        </w:tc>
      </w:tr>
      <w:tr w:rsidR="00433BE6" w:rsidRPr="00B03C19" w14:paraId="62877320" w14:textId="77777777" w:rsidTr="00B959C1">
        <w:tc>
          <w:tcPr>
            <w:tcW w:w="675" w:type="dxa"/>
          </w:tcPr>
          <w:p w14:paraId="056A27D6" w14:textId="01587DC7" w:rsidR="00433BE6" w:rsidRDefault="00433BE6" w:rsidP="00971ECF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864" w:type="dxa"/>
          </w:tcPr>
          <w:p w14:paraId="5486E0DB" w14:textId="55E811B1" w:rsidR="00433BE6" w:rsidRDefault="00433BE6" w:rsidP="00433BE6">
            <w:pPr>
              <w:pStyle w:val="a5"/>
              <w:ind w:firstLine="0"/>
              <w:jc w:val="left"/>
            </w:pPr>
            <w:r>
              <w:t>Тест на проверку ввода неправильного значения условия</w:t>
            </w:r>
          </w:p>
        </w:tc>
        <w:tc>
          <w:tcPr>
            <w:tcW w:w="2410" w:type="dxa"/>
          </w:tcPr>
          <w:p w14:paraId="556D2087" w14:textId="57769FE8" w:rsidR="00433BE6" w:rsidRPr="00433BE6" w:rsidRDefault="00433BE6" w:rsidP="00433BE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 &gt; 5</w:t>
            </w:r>
          </w:p>
        </w:tc>
        <w:tc>
          <w:tcPr>
            <w:tcW w:w="3847" w:type="dxa"/>
          </w:tcPr>
          <w:p w14:paraId="7EDE5FA0" w14:textId="77777777" w:rsidR="00433BE6" w:rsidRPr="00433BE6" w:rsidRDefault="00433BE6" w:rsidP="00862A36">
            <w:pPr>
              <w:pStyle w:val="a5"/>
              <w:ind w:firstLine="0"/>
              <w:jc w:val="left"/>
            </w:pPr>
            <w:r>
              <w:t>Сообщение:</w:t>
            </w:r>
            <w:r w:rsidRPr="00C5048B">
              <w:t xml:space="preserve"> “</w:t>
            </w:r>
            <w:r w:rsidRPr="00433BE6">
              <w:t xml:space="preserve">Неправильное условие, повторите ввод </w:t>
            </w:r>
          </w:p>
          <w:p w14:paraId="5685B541" w14:textId="3407777C" w:rsidR="00433BE6" w:rsidRPr="00433BE6" w:rsidRDefault="00433BE6" w:rsidP="00862A36">
            <w:pPr>
              <w:pStyle w:val="a5"/>
              <w:ind w:firstLine="0"/>
              <w:jc w:val="left"/>
            </w:pPr>
            <w:r w:rsidRPr="00433BE6">
              <w:t>(&gt; 0 || &lt; 10):”</w:t>
            </w:r>
          </w:p>
        </w:tc>
      </w:tr>
    </w:tbl>
    <w:p w14:paraId="64DEA734" w14:textId="57340EA8" w:rsidR="009B4516" w:rsidRPr="00744138" w:rsidRDefault="009B4516">
      <w:pPr>
        <w:spacing w:after="200" w:line="276" w:lineRule="auto"/>
        <w:rPr>
          <w:rFonts w:eastAsiaTheme="minorEastAsia"/>
          <w:noProof/>
          <w:sz w:val="28"/>
          <w:szCs w:val="28"/>
        </w:rPr>
      </w:pPr>
    </w:p>
    <w:p w14:paraId="7C132E75" w14:textId="669E78C5" w:rsidR="00FD24F8" w:rsidRPr="00433BE6" w:rsidRDefault="00045258" w:rsidP="00433BE6">
      <w:pPr>
        <w:pStyle w:val="11"/>
      </w:pPr>
      <w:bookmarkStart w:id="5" w:name="_Toc53683195"/>
      <w:r>
        <w:t>4</w:t>
      </w:r>
      <w:r w:rsidR="009B4516">
        <w:t xml:space="preserve"> Результаты тестирования</w:t>
      </w:r>
      <w:bookmarkEnd w:id="5"/>
    </w:p>
    <w:p w14:paraId="6761A915" w14:textId="27239F9E" w:rsidR="00FD24F8" w:rsidRDefault="009B4516" w:rsidP="003C572B">
      <w:pPr>
        <w:pStyle w:val="a5"/>
      </w:pPr>
      <w:r>
        <w:t xml:space="preserve">В таблице </w:t>
      </w:r>
      <w:r w:rsidRPr="009B4516">
        <w:t>3</w:t>
      </w:r>
      <w:r>
        <w:t xml:space="preserve"> приведены результаты тестов из таблицы </w:t>
      </w:r>
      <w:r w:rsidRPr="009B4516">
        <w:t>2</w:t>
      </w:r>
      <w:r>
        <w:t>.</w:t>
      </w:r>
    </w:p>
    <w:p w14:paraId="569EDCF7" w14:textId="090F64CD" w:rsidR="007306B3" w:rsidRDefault="009B4516" w:rsidP="007306B3">
      <w:pPr>
        <w:pStyle w:val="a5"/>
      </w:pPr>
      <w:r w:rsidRPr="00A2124D">
        <w:t xml:space="preserve">Таблица </w:t>
      </w:r>
      <w:r>
        <w:rPr>
          <w:lang w:val="en-US"/>
        </w:rPr>
        <w:t>2</w:t>
      </w:r>
      <w:r w:rsidRPr="00A2124D">
        <w:t xml:space="preserve"> – Таблица </w:t>
      </w:r>
      <w:r>
        <w:t>результатов тестирования.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0"/>
        <w:gridCol w:w="3639"/>
        <w:gridCol w:w="3623"/>
        <w:gridCol w:w="1876"/>
      </w:tblGrid>
      <w:tr w:rsidR="007306B3" w:rsidRPr="00D276C3" w14:paraId="3D8D64AD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B747A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02AD0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733C6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A04F7" w14:textId="77777777" w:rsidR="007306B3" w:rsidRPr="00872EB8" w:rsidRDefault="007306B3" w:rsidP="003B5A6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Результат</w:t>
            </w:r>
          </w:p>
        </w:tc>
      </w:tr>
      <w:tr w:rsidR="00872EB8" w:rsidRPr="00D276C3" w14:paraId="6A8FFDD1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8E257" w14:textId="7F3F214F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72EB8">
              <w:rPr>
                <w:rFonts w:ascii="Times New Roman" w:hAnsi="Times New Roman" w:cs="Times New Roman"/>
                <w:b/>
                <w:bCs/>
                <w:color w:val="000000"/>
              </w:rPr>
              <w:t>Задача 1</w:t>
            </w:r>
          </w:p>
        </w:tc>
      </w:tr>
      <w:tr w:rsidR="00872EB8" w:rsidRPr="00D276C3" w14:paraId="42305650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C1EBB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3DCA1" w14:textId="6E03D310" w:rsidR="00872EB8" w:rsidRPr="00872EB8" w:rsidRDefault="00D96C00" w:rsidP="00872EB8">
            <w:pPr>
              <w:pStyle w:val="a5"/>
              <w:ind w:firstLine="0"/>
              <w:jc w:val="left"/>
              <w:rPr>
                <w:sz w:val="24"/>
              </w:rPr>
            </w:pPr>
            <w:r w:rsidRPr="00D96C00">
              <w:rPr>
                <w:lang w:val="en-US"/>
              </w:rPr>
              <w:t>source</w:t>
            </w:r>
            <w:r>
              <w:rPr>
                <w:lang w:val="en-US"/>
              </w:rPr>
              <w:t xml:space="preserve"> </w:t>
            </w:r>
            <w:r w:rsidR="00B959C1" w:rsidRPr="009807C6">
              <w:t>=</w:t>
            </w:r>
            <w:r w:rsidR="00B959C1" w:rsidRPr="00B959C1">
              <w:t xml:space="preserve"> {</w:t>
            </w:r>
            <w:r w:rsidR="00B959C1">
              <w:t xml:space="preserve"> </w:t>
            </w:r>
            <w:r w:rsidR="00B959C1" w:rsidRPr="00B959C1">
              <w:t>32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72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81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18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30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97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14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95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33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26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69</w:t>
            </w:r>
            <w:r w:rsidR="00B959C1">
              <w:rPr>
                <w:lang w:val="en-US"/>
              </w:rPr>
              <w:t>,</w:t>
            </w:r>
            <w:r w:rsidR="00B959C1" w:rsidRPr="00B959C1">
              <w:t xml:space="preserve"> 55}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48FE8" w14:textId="77777777" w:rsidR="00D96C00" w:rsidRPr="00D96C00" w:rsidRDefault="00D96C00" w:rsidP="00D96C00">
            <w:pPr>
              <w:pStyle w:val="a5"/>
              <w:rPr>
                <w:sz w:val="24"/>
              </w:rPr>
            </w:pPr>
            <w:r w:rsidRPr="00D96C00">
              <w:rPr>
                <w:sz w:val="24"/>
              </w:rPr>
              <w:t>Четные: [1024, 2916, 5184, 7056, 5184, 1156, 2304, 576, 324, 324, 900, 16, 324, 900, 196, 676]</w:t>
            </w:r>
          </w:p>
          <w:p w14:paraId="2EEA6C49" w14:textId="55B19B3C" w:rsidR="00872EB8" w:rsidRPr="00D96C00" w:rsidRDefault="00D96C00" w:rsidP="00D96C00">
            <w:pPr>
              <w:jc w:val="center"/>
              <w:rPr>
                <w:lang w:eastAsia="zh-CN" w:bidi="hi-IN"/>
              </w:rPr>
            </w:pPr>
            <w:r w:rsidRPr="00D96C00">
              <w:t>Нечетные: [1521, 7225, 7921, 3249, 961, 2809, 6561, 8649, 4225, 9409, 9025, 1089, 4761, 3025]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C2BFE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5D4CBF5F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C45" w14:textId="4451845C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2</w:t>
            </w:r>
          </w:p>
        </w:tc>
      </w:tr>
      <w:tr w:rsidR="00872EB8" w:rsidRPr="00D276C3" w14:paraId="1968B70B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CC387" w14:textId="0489884D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1AB18" w14:textId="77777777" w:rsidR="00D96C00" w:rsidRPr="00B959C1" w:rsidRDefault="00D96C00" w:rsidP="00D96C00">
            <w:pPr>
              <w:pStyle w:val="a5"/>
              <w:ind w:firstLine="0"/>
              <w:jc w:val="left"/>
              <w:rPr>
                <w:lang w:val="en-US"/>
              </w:rPr>
            </w:pPr>
            <w:r w:rsidRPr="00B959C1">
              <w:rPr>
                <w:lang w:val="en-US"/>
              </w:rPr>
              <w:t xml:space="preserve">str = </w:t>
            </w:r>
            <w:r>
              <w:rPr>
                <w:lang w:val="en-US"/>
              </w:rPr>
              <w:t>“I am stud, on INRTU1.”</w:t>
            </w:r>
          </w:p>
          <w:p w14:paraId="1B916F25" w14:textId="77777777" w:rsidR="00872EB8" w:rsidRPr="00D96C00" w:rsidRDefault="00872EB8" w:rsidP="00D96C00">
            <w:pPr>
              <w:ind w:firstLine="708"/>
              <w:rPr>
                <w:lang w:val="en-US"/>
              </w:rPr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BD0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A</w:t>
            </w:r>
            <w:r w:rsidRPr="00B959C1">
              <w:t xml:space="preserve"> встречается 1 раз(а)</w:t>
            </w:r>
          </w:p>
          <w:p w14:paraId="243BFDB9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D</w:t>
            </w:r>
            <w:r w:rsidRPr="00B959C1">
              <w:t xml:space="preserve"> встречается 1 раз(а)</w:t>
            </w:r>
          </w:p>
          <w:p w14:paraId="2C816FAF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I</w:t>
            </w:r>
            <w:r w:rsidRPr="00B959C1">
              <w:t xml:space="preserve"> встречается 2 раз(а)</w:t>
            </w:r>
          </w:p>
          <w:p w14:paraId="7CA65F5E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M</w:t>
            </w:r>
            <w:r w:rsidRPr="00B959C1">
              <w:t xml:space="preserve"> встречается 1 раз(а)</w:t>
            </w:r>
          </w:p>
          <w:p w14:paraId="15A58E57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N</w:t>
            </w:r>
            <w:r w:rsidRPr="00B959C1">
              <w:t xml:space="preserve"> встречается 2 раз(а)</w:t>
            </w:r>
          </w:p>
          <w:p w14:paraId="0B525662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O</w:t>
            </w:r>
            <w:r w:rsidRPr="00B959C1">
              <w:t xml:space="preserve"> встречается 1 раз(а)</w:t>
            </w:r>
          </w:p>
          <w:p w14:paraId="70C8989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R</w:t>
            </w:r>
            <w:r w:rsidRPr="00B959C1">
              <w:t xml:space="preserve"> встречается 1 раз(а)</w:t>
            </w:r>
          </w:p>
          <w:p w14:paraId="5A937C8D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S</w:t>
            </w:r>
            <w:r w:rsidRPr="00B959C1">
              <w:t xml:space="preserve"> встречается 1 раз(а)</w:t>
            </w:r>
          </w:p>
          <w:p w14:paraId="671E0C01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T</w:t>
            </w:r>
            <w:r w:rsidRPr="00B959C1">
              <w:t xml:space="preserve"> встречается 2 раз(а)</w:t>
            </w:r>
          </w:p>
          <w:p w14:paraId="06BF79F4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rPr>
                <w:lang w:val="en-US"/>
              </w:rPr>
              <w:t>U</w:t>
            </w:r>
            <w:r w:rsidRPr="00B959C1">
              <w:t xml:space="preserve"> встречается 2 раз(а)</w:t>
            </w:r>
          </w:p>
          <w:p w14:paraId="7AB63538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1 встречается 1 раз(а)</w:t>
            </w:r>
          </w:p>
          <w:p w14:paraId="3B248C4C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Пробел встречается 4 раз(а)</w:t>
            </w:r>
          </w:p>
          <w:p w14:paraId="04270945" w14:textId="77777777" w:rsidR="00D96C00" w:rsidRPr="00B959C1" w:rsidRDefault="00D96C00" w:rsidP="00D96C00">
            <w:pPr>
              <w:pStyle w:val="a5"/>
              <w:ind w:firstLine="0"/>
            </w:pPr>
            <w:r w:rsidRPr="00B959C1">
              <w:t>Запятая встречается 1 раз(а)</w:t>
            </w:r>
          </w:p>
          <w:p w14:paraId="4AD12386" w14:textId="689B3E62" w:rsidR="00872EB8" w:rsidRPr="00872EB8" w:rsidRDefault="00D96C00" w:rsidP="00D96C00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t>Точка встречается 1 раз(а)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97CF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78C11414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2E87A" w14:textId="2B3E9C1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D7519" w14:textId="52FAC1FD" w:rsidR="00872EB8" w:rsidRPr="00D96C00" w:rsidRDefault="00D96C00" w:rsidP="00872EB8">
            <w:pPr>
              <w:pStyle w:val="a5"/>
              <w:ind w:firstLine="0"/>
              <w:jc w:val="left"/>
              <w:rPr>
                <w:lang w:val="en-US"/>
              </w:rPr>
            </w:pPr>
            <w:r w:rsidRPr="00B959C1">
              <w:rPr>
                <w:lang w:val="en-US"/>
              </w:rPr>
              <w:t xml:space="preserve">str = </w:t>
            </w:r>
            <w:r>
              <w:rPr>
                <w:lang w:val="en-US"/>
              </w:rPr>
              <w:t>“I am stud, on INRTU1.</w:t>
            </w:r>
            <w:r w:rsidRPr="00B959C1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225AF" w14:textId="5681A55A" w:rsidR="00872EB8" w:rsidRPr="00D96C00" w:rsidRDefault="00D96C00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D96C00">
              <w:rPr>
                <w:rFonts w:ascii="Times New Roman" w:hAnsi="Times New Roman" w:cs="Times New Roman"/>
              </w:rPr>
              <w:t xml:space="preserve">Неправильный ввод, повторите </w:t>
            </w:r>
            <w:r w:rsidR="00C243D5" w:rsidRPr="00D96C00">
              <w:rPr>
                <w:rFonts w:ascii="Times New Roman" w:hAnsi="Times New Roman" w:cs="Times New Roman"/>
              </w:rPr>
              <w:t>ввод. (</w:t>
            </w:r>
            <w:r w:rsidRPr="00D96C00">
              <w:rPr>
                <w:rFonts w:ascii="Times New Roman" w:hAnsi="Times New Roman" w:cs="Times New Roman"/>
              </w:rPr>
              <w:t>Буквы, цифры, запятая, точка и пробел.)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C901A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872EB8" w:rsidRPr="00D276C3" w14:paraId="6FCABDC9" w14:textId="77777777" w:rsidTr="003B5A66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0C1E2" w14:textId="20CEE5FB" w:rsidR="00872EB8" w:rsidRPr="00872EB8" w:rsidRDefault="00872EB8" w:rsidP="00872EB8">
            <w:pPr>
              <w:pStyle w:val="af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72EB8">
              <w:rPr>
                <w:rFonts w:ascii="Times New Roman" w:hAnsi="Times New Roman" w:cs="Times New Roman"/>
                <w:b/>
                <w:bCs/>
              </w:rPr>
              <w:t>Задача 3</w:t>
            </w:r>
          </w:p>
        </w:tc>
      </w:tr>
      <w:tr w:rsidR="00872EB8" w:rsidRPr="00D276C3" w14:paraId="688EF6C9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8EFF" w14:textId="6195A6D5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D3D1B" w14:textId="77777777" w:rsid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msize = 4</w:t>
            </w:r>
          </w:p>
          <w:p w14:paraId="4EEDEF1A" w14:textId="77777777" w:rsidR="00862A36" w:rsidRPr="00862A36" w:rsidRDefault="00862A36" w:rsidP="00862A3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66B710D2" w14:textId="18FA9E6D" w:rsidR="00872EB8" w:rsidRPr="00862A36" w:rsidRDefault="00862A36" w:rsidP="00862A36">
            <w:pPr>
              <w:rPr>
                <w:lang w:val="en-US"/>
              </w:rPr>
            </w:pPr>
            <w:r>
              <w:rPr>
                <w:lang w:val="en-US"/>
              </w:rPr>
              <w:t>arr</w:t>
            </w:r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907E4" w14:textId="77777777" w:rsidR="00872EB8" w:rsidRPr="00872EB8" w:rsidRDefault="00872EB8" w:rsidP="00872EB8">
            <w:pPr>
              <w:pStyle w:val="a5"/>
              <w:jc w:val="left"/>
              <w:rPr>
                <w:sz w:val="24"/>
              </w:rPr>
            </w:pPr>
          </w:p>
          <w:p w14:paraId="7921CC92" w14:textId="5B10EC32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 xml:space="preserve">Сообщение: </w:t>
            </w:r>
            <w:r w:rsidRPr="00862A36">
              <w:rPr>
                <w:rFonts w:ascii="Times New Roman" w:hAnsi="Times New Roman" w:cs="Times New Roman"/>
              </w:rPr>
              <w:t>“</w:t>
            </w:r>
            <w:r w:rsidR="00862A36">
              <w:t xml:space="preserve">Множество чисел удовлетворяющее условию: 1 15 </w:t>
            </w:r>
            <w:r w:rsidRPr="00862A3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05A3" w14:textId="77777777" w:rsidR="00872EB8" w:rsidRPr="00872EB8" w:rsidRDefault="00872EB8" w:rsidP="00872EB8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5BB98E4F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24248" w14:textId="789542F0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622E9" w14:textId="77777777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msize = 5</w:t>
            </w:r>
          </w:p>
          <w:p w14:paraId="01B61605" w14:textId="77777777" w:rsidR="00C243D5" w:rsidRPr="00862A36" w:rsidRDefault="00C243D5" w:rsidP="00C243D5">
            <w:pPr>
              <w:pStyle w:val="a5"/>
              <w:tabs>
                <w:tab w:val="left" w:pos="147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&lt; 10 </w:t>
            </w:r>
            <w:r>
              <w:rPr>
                <w:lang w:val="en-US"/>
              </w:rPr>
              <w:tab/>
            </w:r>
          </w:p>
          <w:p w14:paraId="0035B215" w14:textId="41777B55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arr</w:t>
            </w:r>
            <w:r w:rsidRPr="009807C6">
              <w:rPr>
                <w:lang w:val="en-US"/>
              </w:rPr>
              <w:t xml:space="preserve"> </w:t>
            </w:r>
            <w:r w:rsidRPr="009807C6">
              <w:t>=</w:t>
            </w:r>
            <w:r w:rsidRPr="009807C6">
              <w:rPr>
                <w:lang w:val="en-US"/>
              </w:rPr>
              <w:t xml:space="preserve"> </w:t>
            </w:r>
            <w:r>
              <w:rPr>
                <w:lang w:val="en-US"/>
              </w:rPr>
              <w:t>{-1 0 1 15}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D6EA7" w14:textId="16281F27" w:rsidR="00C243D5" w:rsidRPr="00872EB8" w:rsidRDefault="00C243D5" w:rsidP="00C243D5">
            <w:pPr>
              <w:pStyle w:val="a5"/>
              <w:ind w:firstLine="0"/>
              <w:jc w:val="left"/>
              <w:rPr>
                <w:sz w:val="24"/>
              </w:rPr>
            </w:pPr>
            <w:r w:rsidRPr="00872EB8">
              <w:t xml:space="preserve">Сообщение: </w:t>
            </w:r>
            <w:r w:rsidRPr="00862A36">
              <w:t>“</w:t>
            </w:r>
            <w:r>
              <w:t>Множество чисел удовлетворяющие условию: -11 0 9</w:t>
            </w:r>
            <w:r w:rsidRPr="00C243D5"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AB7C9" w14:textId="682263C9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C243D5" w:rsidRPr="00D276C3" w14:paraId="15A77795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E5C2E" w14:textId="33BF03D1" w:rsidR="00C243D5" w:rsidRPr="00C243D5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3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B8CAAC" w14:textId="6F81E1BA" w:rsidR="00C243D5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msize = qwe</w:t>
            </w:r>
          </w:p>
          <w:p w14:paraId="16441AE7" w14:textId="77777777" w:rsidR="00C243D5" w:rsidRPr="00862A36" w:rsidRDefault="00C243D5" w:rsidP="00C243D5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 =  &gt; 0 </w:t>
            </w:r>
          </w:p>
          <w:p w14:paraId="7742A4CA" w14:textId="5676C93B" w:rsidR="00C243D5" w:rsidRPr="00862A36" w:rsidRDefault="00C243D5" w:rsidP="00C243D5">
            <w:pPr>
              <w:rPr>
                <w:lang w:val="en-US"/>
              </w:rPr>
            </w:pPr>
            <w:r w:rsidRPr="00862A36">
              <w:rPr>
                <w:sz w:val="28"/>
                <w:lang w:val="en-US"/>
              </w:rPr>
              <w:t>arr = {</w:t>
            </w:r>
            <w:r>
              <w:rPr>
                <w:sz w:val="28"/>
                <w:lang w:val="en-US"/>
              </w:rPr>
              <w:t>qwe</w:t>
            </w:r>
            <w:r w:rsidRPr="00862A36">
              <w:rPr>
                <w:sz w:val="28"/>
                <w:lang w:val="en-US"/>
              </w:rPr>
              <w:t>}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289D8" w14:textId="3675E38F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  <w:color w:val="000000"/>
              </w:rPr>
            </w:pPr>
            <w:r w:rsidRPr="00872EB8">
              <w:rPr>
                <w:rFonts w:ascii="Times New Roman" w:hAnsi="Times New Roman" w:cs="Times New Roman"/>
              </w:rPr>
              <w:t>Сообщение: “</w:t>
            </w:r>
            <w:r>
              <w:t>Это</w:t>
            </w:r>
            <w:r w:rsidRPr="00862A36">
              <w:rPr>
                <w:rFonts w:ascii="Times New Roman" w:hAnsi="Times New Roman" w:cs="Times New Roman"/>
              </w:rPr>
              <w:t xml:space="preserve"> не число!</w:t>
            </w:r>
            <w:r w:rsidRPr="00872EB8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0C4B" w14:textId="77777777" w:rsidR="00C243D5" w:rsidRPr="00872EB8" w:rsidRDefault="00C243D5" w:rsidP="00C243D5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  <w:tr w:rsidR="00433BE6" w:rsidRPr="00D276C3" w14:paraId="6DA70423" w14:textId="77777777" w:rsidTr="003B5A66"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4F85F" w14:textId="3B56952C" w:rsidR="00433BE6" w:rsidRDefault="00433BE6" w:rsidP="00433BE6">
            <w:pPr>
              <w:pStyle w:val="af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94AC1" w14:textId="157535F3" w:rsidR="00433BE6" w:rsidRDefault="00433BE6" w:rsidP="00433BE6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 = &gt; 5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B6B66" w14:textId="77777777" w:rsidR="00433BE6" w:rsidRPr="00433BE6" w:rsidRDefault="00433BE6" w:rsidP="00433BE6">
            <w:pPr>
              <w:pStyle w:val="a5"/>
              <w:ind w:firstLine="0"/>
              <w:jc w:val="left"/>
            </w:pPr>
            <w:r>
              <w:t>Сообщение:</w:t>
            </w:r>
            <w:r w:rsidRPr="00C5048B">
              <w:t xml:space="preserve"> “</w:t>
            </w:r>
            <w:r w:rsidRPr="00433BE6">
              <w:t xml:space="preserve">Неправильное условие, повторите ввод </w:t>
            </w:r>
          </w:p>
          <w:p w14:paraId="6CE57380" w14:textId="0B740CC3" w:rsidR="00433BE6" w:rsidRPr="00872EB8" w:rsidRDefault="00433BE6" w:rsidP="00433BE6">
            <w:pPr>
              <w:pStyle w:val="af3"/>
              <w:rPr>
                <w:rFonts w:ascii="Times New Roman" w:hAnsi="Times New Roman" w:cs="Times New Roman"/>
              </w:rPr>
            </w:pPr>
            <w:r w:rsidRPr="00433BE6">
              <w:t>(&gt; 0 || &lt; 10):”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7D7" w14:textId="6DCB3D26" w:rsidR="00433BE6" w:rsidRPr="00872EB8" w:rsidRDefault="00433BE6" w:rsidP="00433BE6">
            <w:pPr>
              <w:pStyle w:val="af3"/>
              <w:rPr>
                <w:rFonts w:ascii="Times New Roman" w:hAnsi="Times New Roman" w:cs="Times New Roman"/>
              </w:rPr>
            </w:pPr>
            <w:r w:rsidRPr="00872EB8">
              <w:rPr>
                <w:rFonts w:ascii="Times New Roman" w:hAnsi="Times New Roman" w:cs="Times New Roman"/>
              </w:rPr>
              <w:t>Тест пройден</w:t>
            </w:r>
          </w:p>
        </w:tc>
      </w:tr>
    </w:tbl>
    <w:p w14:paraId="1CAF3A0E" w14:textId="199A5AA0" w:rsidR="00872EB8" w:rsidRDefault="00872EB8" w:rsidP="00FD24F8">
      <w:pPr>
        <w:rPr>
          <w:rFonts w:ascii="Courier New" w:hAnsi="Courier New" w:cs="Courier New"/>
        </w:rPr>
      </w:pPr>
    </w:p>
    <w:p w14:paraId="740F7B3B" w14:textId="43142682" w:rsidR="00D96C00" w:rsidRDefault="00872EB8" w:rsidP="00C243D5">
      <w:pPr>
        <w:pStyle w:val="a5"/>
      </w:pPr>
      <w:r>
        <w:t xml:space="preserve">Результаты выполнения тестов с приведены на рисунках с </w:t>
      </w:r>
      <w:r w:rsidR="00C243D5" w:rsidRPr="00C243D5">
        <w:t>4</w:t>
      </w:r>
      <w:r>
        <w:t xml:space="preserve"> по </w:t>
      </w:r>
      <w:r w:rsidR="00C243D5" w:rsidRPr="00C243D5">
        <w:t xml:space="preserve">9 </w:t>
      </w:r>
      <w:r>
        <w:t>соответственно.</w:t>
      </w:r>
    </w:p>
    <w:p w14:paraId="3D8C0C2F" w14:textId="039E4CE5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F8A649" wp14:editId="4FF7E4C0">
            <wp:extent cx="5940425" cy="542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110" b="19035"/>
                    <a:stretch/>
                  </pic:blipFill>
                  <pic:spPr bwMode="auto"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45AD" w14:textId="2C8B51BD" w:rsidR="003C572B" w:rsidRPr="000211F6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4</w:t>
      </w:r>
      <w:r>
        <w:rPr>
          <w:sz w:val="28"/>
          <w:szCs w:val="28"/>
        </w:rPr>
        <w:t xml:space="preserve"> — Результат выполнения теста 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1</w:t>
      </w:r>
    </w:p>
    <w:p w14:paraId="10BA7D31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7ECF5481" w14:textId="3D5B60E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A0AF9D" wp14:editId="5F48FDFC">
            <wp:extent cx="5940425" cy="45669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639D" w14:textId="56F80A40" w:rsidR="003C572B" w:rsidRPr="00D96C00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5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D96C00" w:rsidRPr="00D96C00">
        <w:rPr>
          <w:sz w:val="28"/>
          <w:szCs w:val="28"/>
        </w:rPr>
        <w:t>2</w:t>
      </w:r>
    </w:p>
    <w:p w14:paraId="559F6B89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0749CF68" w14:textId="77777777" w:rsidR="00D96C00" w:rsidRDefault="00D96C00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3E3A072F" w14:textId="6831F743" w:rsidR="003C572B" w:rsidRDefault="00D96C00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EA32B" wp14:editId="55BB2365">
            <wp:extent cx="5940425" cy="927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033"/>
                    <a:stretch/>
                  </pic:blipFill>
                  <pic:spPr bwMode="auto"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7D8FF" w14:textId="27FF09EC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6</w:t>
      </w:r>
      <w:r>
        <w:rPr>
          <w:sz w:val="28"/>
          <w:szCs w:val="28"/>
        </w:rPr>
        <w:t xml:space="preserve"> — Результат выполнения теста </w:t>
      </w:r>
      <w:r w:rsidR="00D96C00" w:rsidRPr="00D96C00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2</w:t>
      </w:r>
    </w:p>
    <w:p w14:paraId="6B6C35E7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12759A7D" w14:textId="77777777" w:rsidR="00862A36" w:rsidRDefault="00862A36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50AC6F2" w14:textId="4FD38D80" w:rsidR="003C572B" w:rsidRDefault="00862A36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E84DB5" wp14:editId="2B1652DC">
            <wp:extent cx="5940425" cy="1543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166" b="14299"/>
                    <a:stretch/>
                  </pic:blipFill>
                  <pic:spPr bwMode="auto"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CCAD7" w14:textId="352EC5BB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7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1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7342CC28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29AE1771" w14:textId="649F0F31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4047EF" wp14:editId="5F845878">
            <wp:extent cx="5940425" cy="1676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782" b="14525"/>
                    <a:stretch/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68DDB" w14:textId="4B2DD14C" w:rsidR="003C572B" w:rsidRPr="00C243D5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8</w:t>
      </w:r>
      <w:r>
        <w:rPr>
          <w:sz w:val="28"/>
          <w:szCs w:val="28"/>
        </w:rPr>
        <w:t xml:space="preserve"> — Результат выполнения теста </w:t>
      </w:r>
      <w:r w:rsidR="00C243D5" w:rsidRPr="00C243D5">
        <w:rPr>
          <w:sz w:val="28"/>
          <w:szCs w:val="28"/>
        </w:rPr>
        <w:t>2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 </w:t>
      </w:r>
      <w:r w:rsidR="00C243D5" w:rsidRPr="00C243D5">
        <w:rPr>
          <w:sz w:val="28"/>
          <w:szCs w:val="28"/>
        </w:rPr>
        <w:t>3</w:t>
      </w:r>
    </w:p>
    <w:p w14:paraId="45A09988" w14:textId="77777777" w:rsidR="003C572B" w:rsidRDefault="003C572B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</w:p>
    <w:p w14:paraId="46D1CE0F" w14:textId="77777777" w:rsidR="00C243D5" w:rsidRDefault="00C243D5" w:rsidP="00531E3E">
      <w:pPr>
        <w:tabs>
          <w:tab w:val="left" w:pos="720"/>
        </w:tabs>
        <w:spacing w:before="80" w:after="80"/>
        <w:jc w:val="center"/>
        <w:rPr>
          <w:noProof/>
        </w:rPr>
      </w:pPr>
    </w:p>
    <w:p w14:paraId="6848A79E" w14:textId="5812A4E9" w:rsidR="003C572B" w:rsidRDefault="00C243D5" w:rsidP="00531E3E">
      <w:pPr>
        <w:tabs>
          <w:tab w:val="left" w:pos="720"/>
        </w:tabs>
        <w:spacing w:before="80" w:after="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4D52B6" wp14:editId="23A68890">
            <wp:extent cx="5940425" cy="16097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459" b="15426"/>
                    <a:stretch/>
                  </pic:blipFill>
                  <pic:spPr bwMode="auto"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0E426" w14:textId="5329A781" w:rsidR="003C572B" w:rsidRDefault="000211F6" w:rsidP="000211F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243D5"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</w:t>
      </w:r>
      <w:r w:rsidR="00C243D5" w:rsidRPr="00C243D5">
        <w:rPr>
          <w:sz w:val="28"/>
          <w:szCs w:val="28"/>
        </w:rPr>
        <w:t xml:space="preserve"> 3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46FB37A4" w14:textId="77777777" w:rsidR="00433BE6" w:rsidRDefault="00433BE6" w:rsidP="00872EB8">
      <w:pPr>
        <w:tabs>
          <w:tab w:val="left" w:pos="720"/>
        </w:tabs>
        <w:spacing w:before="80" w:after="80"/>
        <w:rPr>
          <w:noProof/>
        </w:rPr>
      </w:pPr>
    </w:p>
    <w:p w14:paraId="30505957" w14:textId="313FDE6A" w:rsidR="003C572B" w:rsidRDefault="00433BE6" w:rsidP="00872EB8">
      <w:pPr>
        <w:tabs>
          <w:tab w:val="left" w:pos="720"/>
        </w:tabs>
        <w:spacing w:before="80" w:after="80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445EBF" wp14:editId="26633529">
            <wp:extent cx="5940425" cy="87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4666" b="6146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29608" w14:textId="5FB73D67" w:rsidR="00C243D5" w:rsidRPr="00433BE6" w:rsidRDefault="00433BE6" w:rsidP="00433BE6">
      <w:pPr>
        <w:tabs>
          <w:tab w:val="left" w:pos="720"/>
        </w:tabs>
        <w:spacing w:before="80" w:after="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243D5">
        <w:rPr>
          <w:sz w:val="28"/>
          <w:szCs w:val="28"/>
        </w:rPr>
        <w:t>9</w:t>
      </w:r>
      <w:r>
        <w:rPr>
          <w:sz w:val="28"/>
          <w:szCs w:val="28"/>
        </w:rPr>
        <w:t xml:space="preserve"> — Результат выполнения теста 4</w:t>
      </w:r>
      <w:r w:rsidRPr="000211F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3</w:t>
      </w:r>
    </w:p>
    <w:p w14:paraId="5932F469" w14:textId="77777777" w:rsidR="00177843" w:rsidRDefault="00177843" w:rsidP="00744138">
      <w:pPr>
        <w:pStyle w:val="11"/>
      </w:pPr>
    </w:p>
    <w:p w14:paraId="1DB88682" w14:textId="77777777" w:rsidR="00C7198C" w:rsidRDefault="00C7198C" w:rsidP="00C7198C">
      <w:pPr>
        <w:pStyle w:val="a5"/>
      </w:pPr>
    </w:p>
    <w:p w14:paraId="4B0CE997" w14:textId="77777777" w:rsidR="00C7198C" w:rsidRPr="00C7198C" w:rsidRDefault="00C7198C" w:rsidP="00C7198C">
      <w:pPr>
        <w:pStyle w:val="a5"/>
      </w:pPr>
    </w:p>
    <w:p w14:paraId="0202F4B6" w14:textId="0E7E70D5" w:rsidR="00744138" w:rsidRPr="00DE02C4" w:rsidRDefault="00045258" w:rsidP="00744138">
      <w:pPr>
        <w:pStyle w:val="11"/>
        <w:rPr>
          <w:lang w:val="en-US"/>
        </w:rPr>
      </w:pPr>
      <w:bookmarkStart w:id="6" w:name="_Toc53683196"/>
      <w:r w:rsidRPr="00DE02C4">
        <w:rPr>
          <w:lang w:val="en-US"/>
        </w:rPr>
        <w:t>5</w:t>
      </w:r>
      <w:r w:rsidR="00744138" w:rsidRPr="00DE02C4">
        <w:rPr>
          <w:lang w:val="en-US"/>
        </w:rPr>
        <w:t xml:space="preserve"> </w:t>
      </w:r>
      <w:r w:rsidR="00744138">
        <w:t>Листинг</w:t>
      </w:r>
      <w:r w:rsidR="00744138" w:rsidRPr="00DE02C4">
        <w:rPr>
          <w:lang w:val="en-US"/>
        </w:rPr>
        <w:t xml:space="preserve"> </w:t>
      </w:r>
      <w:r w:rsidR="00744138">
        <w:t>исходного</w:t>
      </w:r>
      <w:r w:rsidR="00744138" w:rsidRPr="00DE02C4">
        <w:rPr>
          <w:lang w:val="en-US"/>
        </w:rPr>
        <w:t xml:space="preserve"> </w:t>
      </w:r>
      <w:r w:rsidR="00744138">
        <w:t>кода</w:t>
      </w:r>
      <w:bookmarkEnd w:id="6"/>
    </w:p>
    <w:p w14:paraId="6F13DF0F" w14:textId="4DDCC025" w:rsidR="00C243D5" w:rsidRPr="00DE02C4" w:rsidRDefault="00045258" w:rsidP="00433BE6">
      <w:pPr>
        <w:spacing w:before="80" w:after="8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DE02C4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Main</w:t>
      </w:r>
    </w:p>
    <w:p w14:paraId="1C31E778" w14:textId="77777777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static void main(String[] args) {</w:t>
      </w:r>
    </w:p>
    <w:p w14:paraId="4189B73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DE02C4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первой программы: ");</w:t>
      </w:r>
    </w:p>
    <w:p w14:paraId="5B46A3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1();</w:t>
      </w:r>
    </w:p>
    <w:p w14:paraId="400AB6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76072CD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второй программы: ");</w:t>
      </w:r>
    </w:p>
    <w:p w14:paraId="0C4F97F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2();</w:t>
      </w:r>
    </w:p>
    <w:p w14:paraId="64847A4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4953B01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("Вывод третьей программы: ");</w:t>
      </w:r>
    </w:p>
    <w:p w14:paraId="2A9721F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Programm3();</w:t>
      </w:r>
    </w:p>
    <w:p w14:paraId="02FF091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System.out.println();</w:t>
      </w:r>
    </w:p>
    <w:p w14:paraId="0D0CF4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Constructor();</w:t>
      </w:r>
    </w:p>
    <w:p w14:paraId="4508D19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5E355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F320A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Programm1() {</w:t>
      </w:r>
    </w:p>
    <w:p w14:paraId="3DC2EE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pr1 = new Digit(30);</w:t>
      </w:r>
    </w:p>
    <w:p w14:paraId="7A403CE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System.out.println("Данный ряд:");</w:t>
      </w:r>
    </w:p>
    <w:p w14:paraId="0D6C79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naturalRyadx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2(30));// Создание натурального ряда</w:t>
      </w:r>
    </w:p>
    <w:p w14:paraId="1584B81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System.out.println();</w:t>
      </w:r>
    </w:p>
    <w:p w14:paraId="1F9726D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System.out.println("Четные: ");</w:t>
      </w:r>
    </w:p>
    <w:p w14:paraId="04B8FF5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1(30, 1));// Вывод четных элементов массива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</w:t>
      </w:r>
    </w:p>
    <w:p w14:paraId="48275C4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System.out.println();</w:t>
      </w:r>
    </w:p>
    <w:p w14:paraId="290CF7A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System.out.println("Нечетные: ");</w:t>
      </w:r>
    </w:p>
    <w:p w14:paraId="71866B6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1(30, 2));// Вывод нечетных элементов массива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1</w:t>
      </w:r>
    </w:p>
    <w:p w14:paraId="4CD4550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}</w:t>
      </w:r>
    </w:p>
    <w:p w14:paraId="08CE769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Programm2() {</w:t>
      </w:r>
    </w:p>
    <w:p w14:paraId="73A917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Input input = new Input();</w:t>
      </w:r>
    </w:p>
    <w:p w14:paraId="38FE8C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 str1 = input.inputVerPr2();//Ввожу строку</w:t>
      </w:r>
    </w:p>
    <w:p w14:paraId="1867F60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7557BC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Sentenc(str1);// Объявляю объект str класса Sentenc</w:t>
      </w:r>
    </w:p>
    <w:p w14:paraId="557B2F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str.inp2Symb(65, 91);</w:t>
      </w:r>
    </w:p>
    <w:p w14:paraId="71D94A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str.inp2Symb(48, 58);</w:t>
      </w:r>
    </w:p>
    <w:p w14:paraId="380C72B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str.inp1Symb(32);</w:t>
      </w:r>
    </w:p>
    <w:p w14:paraId="509971F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str.inp1Symb(44);</w:t>
      </w:r>
    </w:p>
    <w:p w14:paraId="29B6771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str.inp1Symb(46);</w:t>
      </w:r>
    </w:p>
    <w:p w14:paraId="580262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E7F147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Programm3() {</w:t>
      </w:r>
    </w:p>
    <w:p w14:paraId="1C424CA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Scanner sc = new Scanner(System.in);</w:t>
      </w:r>
    </w:p>
    <w:p w14:paraId="3682F6D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n, moreThan;</w:t>
      </w:r>
    </w:p>
    <w:p w14:paraId="59443F9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A495C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Input input = new Input();</w:t>
      </w:r>
    </w:p>
    <w:p w14:paraId="5B5B50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длину множества чисел: ");</w:t>
      </w:r>
    </w:p>
    <w:p w14:paraId="5928688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msize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input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inputVer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</w:t>
      </w:r>
    </w:p>
    <w:p w14:paraId="7E3F704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2C2BD6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условие Ваше услови, &gt; 0 || &lt; 10: ");</w:t>
      </w:r>
    </w:p>
    <w:p w14:paraId="63E873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 s = sc.nextLine();</w:t>
      </w:r>
    </w:p>
    <w:p w14:paraId="679D3AB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Sentenc(s);</w:t>
      </w:r>
    </w:p>
    <w:p w14:paraId="15E2C9E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();// Определение знака больше или меньше в веденной строке</w:t>
      </w:r>
    </w:p>
    <w:p w14:paraId="3868CF6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numStr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();// Определения числа в введенной строке</w:t>
      </w:r>
    </w:p>
    <w:p w14:paraId="27E9818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4419F89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Digit digi = new Digit(msize);</w:t>
      </w:r>
    </w:p>
    <w:p w14:paraId="3362CB0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digi.inpMass(msize);//Задаю массива</w:t>
      </w:r>
    </w:p>
    <w:p w14:paraId="7014271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02C326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System.out.println("Множество чисел удовлетворяющие условию: ");</w:t>
      </w:r>
    </w:p>
    <w:p w14:paraId="4A96C1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digi.printMass(moreThan, n, msize);</w:t>
      </w:r>
    </w:p>
    <w:p w14:paraId="148F356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4FF6F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65EBFF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static void Constructor() {</w:t>
      </w:r>
    </w:p>
    <w:p w14:paraId="5BF7F18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Sentenc();</w:t>
      </w:r>
    </w:p>
    <w:p w14:paraId="51FA81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str.Print();</w:t>
      </w:r>
    </w:p>
    <w:p w14:paraId="123D0B4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str1 = new Sentenc("Конструтор с параметром");</w:t>
      </w:r>
    </w:p>
    <w:p w14:paraId="4AE58D6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str1.Print();</w:t>
      </w:r>
    </w:p>
    <w:p w14:paraId="636DE17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str2 = new Sentenc(str1);//Конструктор копирования</w:t>
      </w:r>
    </w:p>
    <w:p w14:paraId="096F452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str2.Print();</w:t>
      </w:r>
    </w:p>
    <w:p w14:paraId="0CBDE35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BC703C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msize = 5;</w:t>
      </w:r>
    </w:p>
    <w:p w14:paraId="4CE7CEB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 = new Digit(msize);</w:t>
      </w:r>
    </w:p>
    <w:p w14:paraId="73F226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digi1 = new Digit(new int[] {84, 72, 5, 34, 2, 2, 43});</w:t>
      </w:r>
    </w:p>
    <w:p w14:paraId="2BCD751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digi1.Print1();</w:t>
      </w:r>
    </w:p>
    <w:p w14:paraId="04120FB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System.out.println();</w:t>
      </w:r>
    </w:p>
    <w:p w14:paraId="43F255F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digi2 = new Digit(digi1);</w:t>
      </w:r>
    </w:p>
    <w:p w14:paraId="42D9E20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digi2.Print1();</w:t>
      </w:r>
    </w:p>
    <w:p w14:paraId="0C6DC9B8" w14:textId="3BC181A2" w:rsidR="00C243D5" w:rsidRPr="00177843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977E610" w14:textId="696D9CE6" w:rsidR="00C243D5" w:rsidRPr="00177843" w:rsidRDefault="00C7198C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Sentenc </w:t>
      </w:r>
    </w:p>
    <w:p w14:paraId="5CBD7904" w14:textId="77777777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private String string;</w:t>
      </w:r>
    </w:p>
    <w:p w14:paraId="6BD878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A817BC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Sentenc() {</w:t>
      </w:r>
    </w:p>
    <w:p w14:paraId="0475AB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"I can, program in java. And write 12345678";</w:t>
      </w:r>
    </w:p>
    <w:p w14:paraId="314CA7A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4C84C6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Sentenc(String string) {</w:t>
      </w:r>
    </w:p>
    <w:p w14:paraId="732878C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string;</w:t>
      </w:r>
    </w:p>
    <w:p w14:paraId="72AEC8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363BBA7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Sentenc(Sentenc str){</w:t>
      </w:r>
    </w:p>
    <w:p w14:paraId="2C6E051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string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13C5CEE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269EFFF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3CCF23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Преобразование букв в большие</w:t>
      </w:r>
    </w:p>
    <w:p w14:paraId="718D79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String upper(){</w:t>
      </w:r>
    </w:p>
    <w:p w14:paraId="5B821DE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this.string = string.toUpperCase();</w:t>
      </w:r>
    </w:p>
    <w:p w14:paraId="29C2973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string;</w:t>
      </w:r>
    </w:p>
    <w:p w14:paraId="292FE0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2CC2F3A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E09E68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Размер строки</w:t>
      </w:r>
    </w:p>
    <w:p w14:paraId="6CDE48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 Size(){</w:t>
      </w:r>
    </w:p>
    <w:p w14:paraId="267DECB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Size;</w:t>
      </w:r>
    </w:p>
    <w:p w14:paraId="47EFF17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Size = this.string.length();</w:t>
      </w:r>
    </w:p>
    <w:p w14:paraId="5B1038A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Size;</w:t>
      </w:r>
    </w:p>
    <w:p w14:paraId="185A3C4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8C65E6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D21937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обьекта класса Sentenc</w:t>
      </w:r>
    </w:p>
    <w:p w14:paraId="1C2390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Print(){</w:t>
      </w:r>
    </w:p>
    <w:p w14:paraId="1B62CF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System.out.println(this.string);</w:t>
      </w:r>
    </w:p>
    <w:p w14:paraId="38B6CE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5823B4A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CD6B4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Методы задачи 2</w:t>
      </w:r>
    </w:p>
    <w:p w14:paraId="03CCE01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Определния кода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ASCII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символа строки</w:t>
      </w:r>
    </w:p>
    <w:p w14:paraId="65BD0BF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int[] chAt(){</w:t>
      </w:r>
    </w:p>
    <w:p w14:paraId="2082205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3B1F4FE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for (int i = 0; i &lt; string.length(); i++) {</w:t>
      </w:r>
    </w:p>
    <w:p w14:paraId="3B48D71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arr[this.string.charAt(i)]++;</w:t>
      </w:r>
    </w:p>
    <w:p w14:paraId="746F569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6E5A51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arr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19EEAE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74B88DF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672BF3F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Вывод элементов массива в интервале</w:t>
      </w:r>
    </w:p>
    <w:p w14:paraId="1C3BD2B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void inp2Symb(int a, int b){</w:t>
      </w:r>
    </w:p>
    <w:p w14:paraId="3E0F1A2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646B576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Sentenc(this.string);</w:t>
      </w:r>
    </w:p>
    <w:p w14:paraId="050519A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str.upper();</w:t>
      </w:r>
    </w:p>
    <w:p w14:paraId="2FB70D7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arr = str.chAt();</w:t>
      </w:r>
    </w:p>
    <w:p w14:paraId="1C8B6AB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a; i &lt; b; i++) {</w:t>
      </w:r>
    </w:p>
    <w:p w14:paraId="2B8AA1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(arr[i] != 0) {</w:t>
      </w:r>
    </w:p>
    <w:p w14:paraId="00610CA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System.out.println((char) i + " встречается " + arr[i] + " раз(а)");</w:t>
      </w:r>
    </w:p>
    <w:p w14:paraId="2630166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1DD820D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076FF16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6C8BEEF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4F5AE2E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1 элемента массива</w:t>
      </w:r>
    </w:p>
    <w:p w14:paraId="6CBE9C4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inp1Symb(int a){</w:t>
      </w:r>
    </w:p>
    <w:p w14:paraId="677EB8D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arr = new int[255];</w:t>
      </w:r>
    </w:p>
    <w:p w14:paraId="0385268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Sentenc str = new Sentenc(this.string);</w:t>
      </w:r>
    </w:p>
    <w:p w14:paraId="26240BD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str.upper();</w:t>
      </w:r>
    </w:p>
    <w:p w14:paraId="4FE8230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arr = str.chAt();</w:t>
      </w:r>
    </w:p>
    <w:p w14:paraId="1794CC8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("Пробел встречается " +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arr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[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a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] + " раз(а)");</w:t>
      </w:r>
    </w:p>
    <w:p w14:paraId="427698E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5AD5A60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514FEE0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 Задача 3</w:t>
      </w:r>
    </w:p>
    <w:p w14:paraId="026C64C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//Определение знака больше или меньше в веденной строке</w:t>
      </w:r>
    </w:p>
    <w:p w14:paraId="136404E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moreThan(){</w:t>
      </w:r>
    </w:p>
    <w:p w14:paraId="7F1C27F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moreThan;</w:t>
      </w:r>
    </w:p>
    <w:p w14:paraId="76364C1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String[] s1 = string.split(" ");</w:t>
      </w:r>
    </w:p>
    <w:p w14:paraId="1C11863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(s1[0].equals("&gt;")){moreThan = 1;}</w:t>
      </w:r>
    </w:p>
    <w:p w14:paraId="6755C11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{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= 2;}</w:t>
      </w:r>
    </w:p>
    <w:p w14:paraId="5FDC9D0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return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moreThan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;</w:t>
      </w:r>
    </w:p>
    <w:p w14:paraId="2D80754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}</w:t>
      </w:r>
    </w:p>
    <w:p w14:paraId="341EE71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2093A10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//Определения числа в введенной строке</w:t>
      </w:r>
    </w:p>
    <w:p w14:paraId="5A95CE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numStr(){</w:t>
      </w:r>
    </w:p>
    <w:p w14:paraId="400CE0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n;</w:t>
      </w:r>
    </w:p>
    <w:p w14:paraId="4903893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String[] s1 = string.split(" ");</w:t>
      </w:r>
    </w:p>
    <w:p w14:paraId="27B48D0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n = Integer.parseInt(s1[1]);</w:t>
      </w:r>
    </w:p>
    <w:p w14:paraId="549405C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n;</w:t>
      </w:r>
    </w:p>
    <w:p w14:paraId="18ECD6C7" w14:textId="4DAED699" w:rsidR="00C243D5" w:rsidRPr="00177843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06754D9A" w14:textId="43BDBC83" w:rsidR="00C243D5" w:rsidRPr="00177843" w:rsidRDefault="00C7198C" w:rsidP="00C243D5">
      <w:pPr>
        <w:spacing w:after="200"/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Digit</w:t>
      </w:r>
    </w:p>
    <w:p w14:paraId="773A6CB5" w14:textId="6DC4E61F" w:rsidR="00C7198C" w:rsidRPr="00C7198C" w:rsidRDefault="00C243D5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177843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="00C7198C"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private int[] digit;</w:t>
      </w:r>
    </w:p>
    <w:p w14:paraId="1769515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Digit(int n) {</w:t>
      </w:r>
    </w:p>
    <w:p w14:paraId="3E616A1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this.digit = new int[n];</w:t>
      </w:r>
    </w:p>
    <w:p w14:paraId="3A30C4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BF45C7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88CCE8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Digit(int[] inp) {</w:t>
      </w:r>
    </w:p>
    <w:p w14:paraId="7CDBBD9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this.digit = new int[Size(inp)];</w:t>
      </w:r>
    </w:p>
    <w:p w14:paraId="15067FE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// копируем элементы, поэлементно</w:t>
      </w:r>
    </w:p>
    <w:p w14:paraId="3564FC8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Size(inp); ++i)</w:t>
      </w:r>
    </w:p>
    <w:p w14:paraId="7E37E7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{</w:t>
      </w:r>
    </w:p>
    <w:p w14:paraId="41B0B01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this.digit[i] = inp[i];</w:t>
      </w:r>
    </w:p>
    <w:p w14:paraId="3261253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53DDC9A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8D221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0761CF2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Digit(Digit dig) {</w:t>
      </w:r>
    </w:p>
    <w:p w14:paraId="4E55F73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    this.digit = dig.digit;</w:t>
      </w:r>
    </w:p>
    <w:p w14:paraId="52FAF61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00BEBD4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306FEAC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08E2DD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решение программы 1</w:t>
      </w:r>
    </w:p>
    <w:p w14:paraId="798208E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int[] p1(int m, int k){</w:t>
      </w:r>
    </w:p>
    <w:p w14:paraId="0C9D76D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nat = naturalRyadx2(m);</w:t>
      </w:r>
    </w:p>
    <w:p w14:paraId="0FE5E56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masEven = new int[sumEvOd(nat, 1)];</w:t>
      </w:r>
    </w:p>
    <w:p w14:paraId="019EC0E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masOdd = new int[sumEvOd(nat, 2)];</w:t>
      </w:r>
    </w:p>
    <w:p w14:paraId="425BADB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223539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masEven = sortEvOd(nat, 1);</w:t>
      </w:r>
    </w:p>
    <w:p w14:paraId="304AA99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masOdd = sortEvOd(nat, 2);</w:t>
      </w:r>
    </w:p>
    <w:p w14:paraId="3B57CDC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327D5A2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(k == 1){return masEven;}</w:t>
      </w:r>
    </w:p>
    <w:p w14:paraId="0DF8595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masOdd;}</w:t>
      </w:r>
    </w:p>
    <w:p w14:paraId="0B8944C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2C1FCFF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5B7A42D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//сортировка массива на четный массив и нечетный массив (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evOrOd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1 и 2 соотвественно)</w:t>
      </w:r>
    </w:p>
    <w:p w14:paraId="7C634BE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int[] sortEvOd(int[] source, int evOrOd){</w:t>
      </w:r>
    </w:p>
    <w:p w14:paraId="0864E6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masEven = new int[sumEvOd(source, 1)];</w:t>
      </w:r>
    </w:p>
    <w:p w14:paraId="21DDD6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masOdd = new int[sumEvOd(source, 2)];</w:t>
      </w:r>
    </w:p>
    <w:p w14:paraId="567B147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index1 = 0, index2 = 0;</w:t>
      </w:r>
    </w:p>
    <w:p w14:paraId="4ACDE26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772EE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 {</w:t>
      </w:r>
    </w:p>
    <w:p w14:paraId="6F26D6C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(source[i] % 2 == 0) {</w:t>
      </w:r>
    </w:p>
    <w:p w14:paraId="400AB29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masEven[index1++] = source[i];</w:t>
      </w:r>
    </w:p>
    <w:p w14:paraId="75720F1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 else {</w:t>
      </w:r>
    </w:p>
    <w:p w14:paraId="33BAB79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masOdd[index2++] = source[i];</w:t>
      </w:r>
    </w:p>
    <w:p w14:paraId="1D21A64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2EF4886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76226B8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18401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(evOrOd == 1){return masEven;}</w:t>
      </w:r>
    </w:p>
    <w:p w14:paraId="602CBFE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masOdd;}</w:t>
      </w:r>
    </w:p>
    <w:p w14:paraId="2FCA19F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}</w:t>
      </w:r>
    </w:p>
    <w:p w14:paraId="775302E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</w:p>
    <w:p w14:paraId="46A3408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//Количесвто четных и нечетных элементов массива</w:t>
      </w:r>
    </w:p>
    <w:p w14:paraId="7FEEF7A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public int sumEvOd(int[] source, int evOrOd){</w:t>
      </w:r>
    </w:p>
    <w:p w14:paraId="0DA054A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evens = 0, odd = 0;</w:t>
      </w:r>
    </w:p>
    <w:p w14:paraId="5ADC7C7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 {</w:t>
      </w:r>
    </w:p>
    <w:p w14:paraId="57A077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(source[i] % 2 == 0){evens++;}</w:t>
      </w:r>
    </w:p>
    <w:p w14:paraId="4215CD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else {odd++;}</w:t>
      </w:r>
    </w:p>
    <w:p w14:paraId="598B030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44FFE0E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if (evOrOd == 1){return evens;}</w:t>
      </w:r>
    </w:p>
    <w:p w14:paraId="27641B6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else {return odd;}</w:t>
      </w:r>
    </w:p>
    <w:p w14:paraId="467CAA5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37A0B17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2AC4E97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Создание натурального ряда</w:t>
      </w:r>
    </w:p>
    <w:p w14:paraId="5F3E304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int[] naturalRyadx2(int m){</w:t>
      </w:r>
    </w:p>
    <w:p w14:paraId="6FCF2C1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int[] source = new int[m];</w:t>
      </w:r>
    </w:p>
    <w:p w14:paraId="79DC85A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int in = 1;</w:t>
      </w:r>
    </w:p>
    <w:p w14:paraId="1C00B3E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m; i++) {</w:t>
      </w:r>
    </w:p>
    <w:p w14:paraId="6201B8F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source[i] = in * in;</w:t>
      </w:r>
    </w:p>
    <w:p w14:paraId="7720FF9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in++;</w:t>
      </w:r>
    </w:p>
    <w:p w14:paraId="47F94DD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422C2E2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source;</w:t>
      </w:r>
    </w:p>
    <w:p w14:paraId="33F3BA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2852377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527C1A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массива</w:t>
      </w:r>
    </w:p>
    <w:p w14:paraId="113C03B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Print(int[] source){</w:t>
      </w:r>
    </w:p>
    <w:p w14:paraId="4666A52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Size(source); i++){</w:t>
      </w:r>
    </w:p>
    <w:p w14:paraId="6ADA625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System.out.print(source[i] + ", ");</w:t>
      </w:r>
    </w:p>
    <w:p w14:paraId="56FBA50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0EF60BE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10327B8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7BB993C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Print1(){</w:t>
      </w:r>
    </w:p>
    <w:p w14:paraId="196719CE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Size(this.digit); i++){</w:t>
      </w:r>
    </w:p>
    <w:p w14:paraId="2355A58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System.out.print(this.digit[i] + ", ");</w:t>
      </w:r>
    </w:p>
    <w:p w14:paraId="27BB7CD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5EB10D4F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49587B4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27EE627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Размер массива</w:t>
      </w:r>
    </w:p>
    <w:p w14:paraId="3950545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int Size(int[] source){</w:t>
      </w:r>
    </w:p>
    <w:p w14:paraId="59BF5B5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return source.length;</w:t>
      </w:r>
    </w:p>
    <w:p w14:paraId="1D2060D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7E2EF296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6A1D5B54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Ввод массива</w:t>
      </w:r>
    </w:p>
    <w:p w14:paraId="034582A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inpMass(int msize){</w:t>
      </w:r>
    </w:p>
    <w:p w14:paraId="1CB2120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Digit digi = new Digit(msize);</w:t>
      </w:r>
    </w:p>
    <w:p w14:paraId="766AED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System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out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.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println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>("Введите элементы массива: ");</w:t>
      </w:r>
    </w:p>
    <w:p w14:paraId="7F26B04C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</w:rPr>
        <w:t xml:space="preserve">        </w:t>
      </w: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>for (int i = 0; i &lt; msize; i++) {</w:t>
      </w:r>
    </w:p>
    <w:p w14:paraId="0A46619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System.out.println("Элемент " + (i+1) + " массива: ");</w:t>
      </w:r>
    </w:p>
    <w:p w14:paraId="491B0C83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Input input = new Input();</w:t>
      </w:r>
    </w:p>
    <w:p w14:paraId="2DBBE6F1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this.digit[i] = input.inputVer();</w:t>
      </w:r>
    </w:p>
    <w:p w14:paraId="1C976DDD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785E879B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</w:t>
      </w:r>
    </w:p>
    <w:p w14:paraId="5D853AB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</w:p>
    <w:p w14:paraId="5B2A96F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// Вывод чисел соотвествующих условия</w:t>
      </w:r>
    </w:p>
    <w:p w14:paraId="0BEE275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public void printMass(int moreThan, int n, int msize){</w:t>
      </w:r>
    </w:p>
    <w:p w14:paraId="4A683BDA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for (int i = 0; i &lt; msize; i++) {</w:t>
      </w:r>
    </w:p>
    <w:p w14:paraId="1BCCEEB8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if ((moreThan == 1) &amp;&amp; this.digit[i] &gt; n)</w:t>
      </w:r>
    </w:p>
    <w:p w14:paraId="1FEEB820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System.out.print(this.digit[i]+ " ");</w:t>
      </w:r>
    </w:p>
    <w:p w14:paraId="241A6EB5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else if ((moreThan == 2) &amp;&amp; this.digit[i] &lt; n)</w:t>
      </w:r>
    </w:p>
    <w:p w14:paraId="2515C962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        System.out.print(this.digit[i] + " ");</w:t>
      </w:r>
    </w:p>
    <w:p w14:paraId="4FDB6DD9" w14:textId="77777777" w:rsidR="00C7198C" w:rsidRP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360F1D8D" w14:textId="77777777" w:rsidR="00C7198C" w:rsidRDefault="00C7198C" w:rsidP="00C7198C">
      <w:pPr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</w:pPr>
      <w:r w:rsidRPr="00C7198C">
        <w:rPr>
          <w:rFonts w:ascii="Courier New" w:eastAsiaTheme="majorEastAsia" w:hAnsi="Courier New" w:cs="Courier New"/>
          <w:bCs/>
          <w:noProof/>
          <w:color w:val="000000" w:themeColor="text1"/>
          <w:sz w:val="20"/>
          <w:szCs w:val="20"/>
          <w:lang w:val="en-US"/>
        </w:rPr>
        <w:t xml:space="preserve">    } </w:t>
      </w:r>
    </w:p>
    <w:p w14:paraId="2249DFF5" w14:textId="77777777" w:rsid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Theme="majorEastAsia"/>
          <w:b/>
          <w:bCs/>
          <w:noProof/>
          <w:color w:val="000000" w:themeColor="text1"/>
          <w:sz w:val="28"/>
          <w:szCs w:val="28"/>
        </w:rPr>
        <w:t>Класс</w:t>
      </w:r>
      <w:r w:rsidRPr="00C7198C"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ajorEastAsia"/>
          <w:b/>
          <w:bCs/>
          <w:noProof/>
          <w:color w:val="000000" w:themeColor="text1"/>
          <w:sz w:val="28"/>
          <w:szCs w:val="28"/>
          <w:lang w:val="en-US"/>
        </w:rPr>
        <w:t>Input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27015D7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</w:p>
    <w:p w14:paraId="69B8BDC6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>// Ввод и проверка строки  для задачи 2</w:t>
      </w:r>
    </w:p>
    <w:p w14:paraId="6F55388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</w:t>
      </w:r>
      <w:r w:rsidRPr="00C7198C">
        <w:rPr>
          <w:rFonts w:ascii="Courier New" w:hAnsi="Courier New" w:cs="Courier New"/>
          <w:sz w:val="20"/>
          <w:szCs w:val="20"/>
          <w:lang w:val="en-US"/>
        </w:rPr>
        <w:t>public static String inputVerPr2(){</w:t>
      </w:r>
    </w:p>
    <w:p w14:paraId="3365BC6D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Scanner sc = new Scanner(System.in);</w:t>
      </w:r>
    </w:p>
    <w:p w14:paraId="60FA7C56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String str;</w:t>
      </w:r>
    </w:p>
    <w:p w14:paraId="0480C7D0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System.out.println("</w:t>
      </w:r>
      <w:r w:rsidRPr="00C7198C">
        <w:rPr>
          <w:rFonts w:ascii="Courier New" w:hAnsi="Courier New" w:cs="Courier New"/>
          <w:sz w:val="20"/>
          <w:szCs w:val="20"/>
        </w:rPr>
        <w:t>Введите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строку</w:t>
      </w:r>
      <w:r w:rsidRPr="00C7198C">
        <w:rPr>
          <w:rFonts w:ascii="Courier New" w:hAnsi="Courier New" w:cs="Courier New"/>
          <w:sz w:val="20"/>
          <w:szCs w:val="20"/>
          <w:lang w:val="en-US"/>
        </w:rPr>
        <w:t>: (</w:t>
      </w:r>
      <w:r w:rsidRPr="00C7198C">
        <w:rPr>
          <w:rFonts w:ascii="Courier New" w:hAnsi="Courier New" w:cs="Courier New"/>
          <w:sz w:val="20"/>
          <w:szCs w:val="20"/>
        </w:rPr>
        <w:t>Буквы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цифры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запятая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7198C">
        <w:rPr>
          <w:rFonts w:ascii="Courier New" w:hAnsi="Courier New" w:cs="Courier New"/>
          <w:sz w:val="20"/>
          <w:szCs w:val="20"/>
        </w:rPr>
        <w:t>точка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и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пробел</w:t>
      </w:r>
      <w:r w:rsidRPr="00C7198C">
        <w:rPr>
          <w:rFonts w:ascii="Courier New" w:hAnsi="Courier New" w:cs="Courier New"/>
          <w:sz w:val="20"/>
          <w:szCs w:val="20"/>
          <w:lang w:val="en-US"/>
        </w:rPr>
        <w:t>.)");</w:t>
      </w:r>
    </w:p>
    <w:p w14:paraId="5B7E1E7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str = sc.nextLine();</w:t>
      </w:r>
    </w:p>
    <w:p w14:paraId="1064E73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while (!str.matches("[A-Za-z0-9,. ]+")){</w:t>
      </w:r>
    </w:p>
    <w:p w14:paraId="0A073D91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7198C">
        <w:rPr>
          <w:rFonts w:ascii="Courier New" w:hAnsi="Courier New" w:cs="Courier New"/>
          <w:sz w:val="20"/>
          <w:szCs w:val="20"/>
        </w:rPr>
        <w:t>System.out.println("Неправильный ввод, повторите ввод.(Буквы, цифры, запятая, точка и пробел.)");</w:t>
      </w:r>
    </w:p>
    <w:p w14:paraId="52D19E9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    </w:t>
      </w:r>
      <w:r w:rsidRPr="00C7198C">
        <w:rPr>
          <w:rFonts w:ascii="Courier New" w:hAnsi="Courier New" w:cs="Courier New"/>
          <w:sz w:val="20"/>
          <w:szCs w:val="20"/>
          <w:lang w:val="en-US"/>
        </w:rPr>
        <w:t>str = sc.nextLine();</w:t>
      </w:r>
    </w:p>
    <w:p w14:paraId="4EBD180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4FF8AC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return str;</w:t>
      </w:r>
    </w:p>
    <w:p w14:paraId="6203AB6F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D4B01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</w:p>
    <w:p w14:paraId="177367DA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C7198C">
        <w:rPr>
          <w:rFonts w:ascii="Courier New" w:hAnsi="Courier New" w:cs="Courier New"/>
          <w:sz w:val="20"/>
          <w:szCs w:val="20"/>
        </w:rPr>
        <w:t>Ввод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целого</w:t>
      </w: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7198C">
        <w:rPr>
          <w:rFonts w:ascii="Courier New" w:hAnsi="Courier New" w:cs="Courier New"/>
          <w:sz w:val="20"/>
          <w:szCs w:val="20"/>
        </w:rPr>
        <w:t>числа</w:t>
      </w:r>
    </w:p>
    <w:p w14:paraId="4163CA58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public static int inputVer(){</w:t>
      </w:r>
    </w:p>
    <w:p w14:paraId="2C567BFE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Scanner sc = new Scanner(System.in);</w:t>
      </w:r>
    </w:p>
    <w:p w14:paraId="0CDF99F1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int scan;</w:t>
      </w:r>
    </w:p>
    <w:p w14:paraId="79215DC8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do {</w:t>
      </w:r>
    </w:p>
    <w:p w14:paraId="1017BA72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while (!sc.hasNextInt()) {</w:t>
      </w:r>
    </w:p>
    <w:p w14:paraId="79585365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C7198C">
        <w:rPr>
          <w:rFonts w:ascii="Courier New" w:hAnsi="Courier New" w:cs="Courier New"/>
          <w:sz w:val="20"/>
          <w:szCs w:val="20"/>
        </w:rPr>
        <w:t>System.out.println("Это не число!");</w:t>
      </w:r>
    </w:p>
    <w:p w14:paraId="4C843B6F" w14:textId="77777777" w:rsidR="00C7198C" w:rsidRPr="00DE02C4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        </w:t>
      </w:r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r w:rsidRPr="00DE02C4">
        <w:rPr>
          <w:rFonts w:ascii="Courier New" w:hAnsi="Courier New" w:cs="Courier New"/>
          <w:sz w:val="20"/>
          <w:szCs w:val="20"/>
        </w:rPr>
        <w:t>.</w:t>
      </w:r>
      <w:r w:rsidRPr="00C7198C">
        <w:rPr>
          <w:rFonts w:ascii="Courier New" w:hAnsi="Courier New" w:cs="Courier New"/>
          <w:sz w:val="20"/>
          <w:szCs w:val="20"/>
          <w:lang w:val="en-US"/>
        </w:rPr>
        <w:t>next</w:t>
      </w:r>
      <w:r w:rsidRPr="00DE02C4">
        <w:rPr>
          <w:rFonts w:ascii="Courier New" w:hAnsi="Courier New" w:cs="Courier New"/>
          <w:sz w:val="20"/>
          <w:szCs w:val="20"/>
        </w:rPr>
        <w:t>();</w:t>
      </w:r>
    </w:p>
    <w:p w14:paraId="07E8E0FA" w14:textId="77777777" w:rsidR="00C7198C" w:rsidRPr="00DE02C4" w:rsidRDefault="00C7198C" w:rsidP="00C7198C">
      <w:pPr>
        <w:rPr>
          <w:rFonts w:ascii="Courier New" w:hAnsi="Courier New" w:cs="Courier New"/>
          <w:sz w:val="20"/>
          <w:szCs w:val="20"/>
        </w:rPr>
      </w:pPr>
      <w:r w:rsidRPr="00DE02C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C0B8D85" w14:textId="77777777" w:rsidR="00C7198C" w:rsidRPr="00023510" w:rsidRDefault="00C7198C" w:rsidP="00C7198C">
      <w:pPr>
        <w:rPr>
          <w:rFonts w:ascii="Courier New" w:hAnsi="Courier New" w:cs="Courier New"/>
          <w:sz w:val="20"/>
          <w:szCs w:val="20"/>
          <w:lang w:val="en-US"/>
        </w:rPr>
      </w:pPr>
      <w:r w:rsidRPr="00DE02C4">
        <w:rPr>
          <w:rFonts w:ascii="Courier New" w:hAnsi="Courier New" w:cs="Courier New"/>
          <w:sz w:val="20"/>
          <w:szCs w:val="20"/>
        </w:rPr>
        <w:t xml:space="preserve">            </w:t>
      </w:r>
      <w:r w:rsidRPr="00C7198C">
        <w:rPr>
          <w:rFonts w:ascii="Courier New" w:hAnsi="Courier New" w:cs="Courier New"/>
          <w:sz w:val="20"/>
          <w:szCs w:val="20"/>
          <w:lang w:val="en-US"/>
        </w:rPr>
        <w:t>scan</w:t>
      </w:r>
      <w:r w:rsidRPr="000235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C7198C">
        <w:rPr>
          <w:rFonts w:ascii="Courier New" w:hAnsi="Courier New" w:cs="Courier New"/>
          <w:sz w:val="20"/>
          <w:szCs w:val="20"/>
          <w:lang w:val="en-US"/>
        </w:rPr>
        <w:t>sc</w:t>
      </w:r>
      <w:r w:rsidRPr="00023510">
        <w:rPr>
          <w:rFonts w:ascii="Courier New" w:hAnsi="Courier New" w:cs="Courier New"/>
          <w:sz w:val="20"/>
          <w:szCs w:val="20"/>
          <w:lang w:val="en-US"/>
        </w:rPr>
        <w:t>.</w:t>
      </w:r>
      <w:r w:rsidRPr="00C7198C">
        <w:rPr>
          <w:rFonts w:ascii="Courier New" w:hAnsi="Courier New" w:cs="Courier New"/>
          <w:sz w:val="20"/>
          <w:szCs w:val="20"/>
          <w:lang w:val="en-US"/>
        </w:rPr>
        <w:t>nextInt</w:t>
      </w:r>
      <w:r w:rsidRPr="0002351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40F1B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023510">
        <w:rPr>
          <w:rFonts w:ascii="Courier New" w:hAnsi="Courier New" w:cs="Courier New"/>
          <w:sz w:val="20"/>
          <w:szCs w:val="20"/>
          <w:lang w:val="en-US"/>
        </w:rPr>
        <w:t xml:space="preserve">        } while ((scan % 1) != </w:t>
      </w:r>
      <w:r w:rsidRPr="00C7198C">
        <w:rPr>
          <w:rFonts w:ascii="Courier New" w:hAnsi="Courier New" w:cs="Courier New"/>
          <w:sz w:val="20"/>
          <w:szCs w:val="20"/>
        </w:rPr>
        <w:t>0);// Если эквивалентно целому числу.</w:t>
      </w:r>
    </w:p>
    <w:p w14:paraId="008607D9" w14:textId="77777777" w:rsidR="00C7198C" w:rsidRPr="00C7198C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    return scan;</w:t>
      </w:r>
    </w:p>
    <w:p w14:paraId="40D23896" w14:textId="46E8F79D" w:rsidR="00744138" w:rsidRPr="00177843" w:rsidRDefault="00C7198C" w:rsidP="00C7198C">
      <w:pPr>
        <w:rPr>
          <w:rFonts w:ascii="Courier New" w:hAnsi="Courier New" w:cs="Courier New"/>
          <w:sz w:val="20"/>
          <w:szCs w:val="20"/>
        </w:rPr>
      </w:pPr>
      <w:r w:rsidRPr="00C7198C">
        <w:rPr>
          <w:rFonts w:ascii="Courier New" w:hAnsi="Courier New" w:cs="Courier New"/>
          <w:sz w:val="20"/>
          <w:szCs w:val="20"/>
        </w:rPr>
        <w:t xml:space="preserve">    } </w:t>
      </w:r>
      <w:r w:rsidR="00744138" w:rsidRPr="00177843">
        <w:rPr>
          <w:rFonts w:ascii="Courier New" w:hAnsi="Courier New" w:cs="Courier New"/>
          <w:sz w:val="20"/>
          <w:szCs w:val="20"/>
        </w:rPr>
        <w:br w:type="page"/>
      </w:r>
    </w:p>
    <w:p w14:paraId="27E6167D" w14:textId="77777777" w:rsidR="00D55EAD" w:rsidRPr="00DE02C4" w:rsidRDefault="00D55EAD" w:rsidP="00744138">
      <w:pPr>
        <w:rPr>
          <w:rFonts w:ascii="Courier New" w:hAnsi="Courier New" w:cs="Courier New"/>
        </w:rPr>
      </w:pPr>
    </w:p>
    <w:p w14:paraId="467914A5" w14:textId="5C54B4FE" w:rsidR="000211F6" w:rsidRDefault="00D55EAD" w:rsidP="00A95DF5">
      <w:pPr>
        <w:pStyle w:val="11"/>
        <w:jc w:val="center"/>
      </w:pPr>
      <w:bookmarkStart w:id="7" w:name="_Toc53683197"/>
      <w:r>
        <w:t>Заключение</w:t>
      </w:r>
      <w:bookmarkEnd w:id="7"/>
    </w:p>
    <w:p w14:paraId="432A2078" w14:textId="2190E6D7" w:rsidR="00D55EAD" w:rsidRDefault="00D55EAD" w:rsidP="00D55EAD">
      <w:pPr>
        <w:pStyle w:val="a5"/>
      </w:pPr>
      <w:r>
        <w:t>В процессе выполнения лабораторной работы 1:</w:t>
      </w:r>
      <w:r w:rsidR="003B5A66">
        <w:t xml:space="preserve"> </w:t>
      </w:r>
      <w:r w:rsidR="003B5A66" w:rsidRPr="003B5A66">
        <w:t>“Разработка консольного приложения”</w:t>
      </w:r>
      <w:r>
        <w:t xml:space="preserve"> был</w:t>
      </w:r>
      <w:r w:rsidR="003B5A66">
        <w:t>и</w:t>
      </w:r>
      <w:r>
        <w:t xml:space="preserve"> разработан</w:t>
      </w:r>
      <w:r w:rsidR="003B5A66">
        <w:t>ы</w:t>
      </w:r>
      <w:r>
        <w:t xml:space="preserve"> алгоритм</w:t>
      </w:r>
      <w:r w:rsidR="003B5A66">
        <w:t>ы</w:t>
      </w:r>
      <w:r>
        <w:t xml:space="preserve"> решения индивидуального</w:t>
      </w:r>
      <w:r w:rsidR="003B5A66">
        <w:t xml:space="preserve"> </w:t>
      </w:r>
      <w:r>
        <w:t>задания</w:t>
      </w:r>
      <w:r w:rsidR="003B5A66">
        <w:rPr>
          <w:shd w:val="clear" w:color="auto" w:fill="FFFFFF"/>
        </w:rPr>
        <w:t xml:space="preserve">. </w:t>
      </w:r>
      <w:r w:rsidR="003B5A66">
        <w:t>Было</w:t>
      </w:r>
      <w:r>
        <w:t xml:space="preserve"> сформировано </w:t>
      </w:r>
      <w:r w:rsidR="003B5A66">
        <w:t>7</w:t>
      </w:r>
      <w:r>
        <w:t xml:space="preserve"> тестов</w:t>
      </w:r>
      <w:r w:rsidR="003A0E15">
        <w:t>,</w:t>
      </w:r>
      <w:r>
        <w:t xml:space="preserve"> покрывающих все </w:t>
      </w:r>
      <w:r w:rsidR="003B5A66">
        <w:t>ситуации</w:t>
      </w:r>
      <w:r>
        <w:t>. Составленн</w:t>
      </w:r>
      <w:r w:rsidR="003B5A66">
        <w:t>ые</w:t>
      </w:r>
      <w:r>
        <w:t xml:space="preserve"> на языке </w:t>
      </w:r>
      <w:r w:rsidR="003B5A66">
        <w:rPr>
          <w:lang w:val="en-US"/>
        </w:rPr>
        <w:t>Java</w:t>
      </w:r>
      <w:r>
        <w:t xml:space="preserve"> программ</w:t>
      </w:r>
      <w:r w:rsidR="003B5A66">
        <w:t>ы</w:t>
      </w:r>
      <w:r>
        <w:t>, реализующ</w:t>
      </w:r>
      <w:r w:rsidR="003B5A66">
        <w:t>ие</w:t>
      </w:r>
      <w:r>
        <w:t xml:space="preserve"> разработанны</w:t>
      </w:r>
      <w:r w:rsidR="003B5A66">
        <w:t>е</w:t>
      </w:r>
      <w:r>
        <w:t xml:space="preserve"> алгоритм</w:t>
      </w:r>
      <w:r w:rsidR="003B5A66">
        <w:t>ы</w:t>
      </w:r>
      <w:r>
        <w:t>, прошла все тест</w:t>
      </w:r>
      <w:r w:rsidR="003B5A66">
        <w:t>ы</w:t>
      </w:r>
      <w:r>
        <w:t xml:space="preserve"> успешно.</w:t>
      </w:r>
    </w:p>
    <w:p w14:paraId="422C80BF" w14:textId="332093D8" w:rsidR="00D55EAD" w:rsidRPr="003A0E15" w:rsidRDefault="00D55EAD" w:rsidP="00D55EAD">
      <w:pPr>
        <w:pStyle w:val="a5"/>
      </w:pPr>
      <w:r>
        <w:tab/>
        <w:t xml:space="preserve">В ходе </w:t>
      </w:r>
      <w:r w:rsidR="003A0E15">
        <w:t>лабораторной работы</w:t>
      </w:r>
      <w:r>
        <w:t xml:space="preserve"> были получены</w:t>
      </w:r>
      <w:r w:rsidR="003A0E15">
        <w:t xml:space="preserve"> практические</w:t>
      </w:r>
      <w:r>
        <w:t xml:space="preserve"> навыки </w:t>
      </w:r>
      <w:r w:rsidR="003A0E15">
        <w:t xml:space="preserve">использования конструкций языка </w:t>
      </w:r>
      <w:r w:rsidR="003A0E15">
        <w:rPr>
          <w:lang w:val="en-US"/>
        </w:rPr>
        <w:t>Java</w:t>
      </w:r>
      <w:r w:rsidR="003A0E15">
        <w:t>, а также знакомство с платформой.</w:t>
      </w:r>
    </w:p>
    <w:p w14:paraId="40540178" w14:textId="31C515A3" w:rsidR="00744138" w:rsidRDefault="00D55EAD" w:rsidP="00D55EAD">
      <w:pPr>
        <w:pStyle w:val="a5"/>
      </w:pPr>
      <w:r>
        <w:tab/>
        <w:t>Все цели практики достигнуты.</w:t>
      </w:r>
    </w:p>
    <w:p w14:paraId="70DBCB94" w14:textId="77777777" w:rsidR="00744138" w:rsidRDefault="00744138">
      <w:pPr>
        <w:spacing w:after="200" w:line="276" w:lineRule="auto"/>
        <w:rPr>
          <w:color w:val="000000" w:themeColor="text1"/>
          <w:sz w:val="28"/>
        </w:rPr>
      </w:pPr>
      <w:r>
        <w:br w:type="page"/>
      </w:r>
    </w:p>
    <w:p w14:paraId="0B13871E" w14:textId="06BD898A" w:rsidR="00161FAA" w:rsidRPr="00A50D75" w:rsidRDefault="00744138" w:rsidP="00A95DF5">
      <w:pPr>
        <w:pStyle w:val="11"/>
        <w:jc w:val="center"/>
      </w:pPr>
      <w:bookmarkStart w:id="8" w:name="_Toc53683198"/>
      <w:r>
        <w:lastRenderedPageBreak/>
        <w:t>Список литературы</w:t>
      </w:r>
      <w:bookmarkEnd w:id="8"/>
    </w:p>
    <w:p w14:paraId="073346F8" w14:textId="3CBA763D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1. Java. Экспресс-курс [электронный ресурс] // Сайт Александра Климова [сайт], URL: http://developer.alexanderklimov.ru/android/java/java.php</w:t>
      </w:r>
    </w:p>
    <w:p w14:paraId="55364CFE" w14:textId="5856D807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 w:rsidRPr="00161FAA">
        <w:rPr>
          <w:sz w:val="28"/>
          <w:szCs w:val="28"/>
          <w:lang w:val="en-US"/>
        </w:rPr>
        <w:t xml:space="preserve">2. API Specification for the Java 7 SE. </w:t>
      </w:r>
      <w:r>
        <w:rPr>
          <w:sz w:val="28"/>
          <w:szCs w:val="28"/>
        </w:rPr>
        <w:t xml:space="preserve">[официальный сайт] URL: http://docs.oracle.com/javase/7/docs/api/ </w:t>
      </w:r>
    </w:p>
    <w:p w14:paraId="1F348F42" w14:textId="21DF5CAC" w:rsidR="00161FAA" w:rsidRPr="00BE2323" w:rsidRDefault="00161FAA" w:rsidP="00161FAA">
      <w:pPr>
        <w:pStyle w:val="Default"/>
        <w:spacing w:after="36"/>
        <w:jc w:val="both"/>
        <w:rPr>
          <w:sz w:val="28"/>
          <w:szCs w:val="28"/>
          <w:lang w:val="en-US"/>
        </w:rPr>
      </w:pPr>
      <w:r w:rsidRPr="00BE2323">
        <w:rPr>
          <w:sz w:val="28"/>
          <w:szCs w:val="28"/>
          <w:lang w:val="en-US"/>
        </w:rPr>
        <w:t>3. The Java Tutorials. SE [</w:t>
      </w:r>
      <w:r>
        <w:rPr>
          <w:sz w:val="28"/>
          <w:szCs w:val="28"/>
        </w:rPr>
        <w:t>электронный</w:t>
      </w:r>
      <w:r w:rsidRPr="00BE23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 w:rsidRPr="00BE2323">
        <w:rPr>
          <w:sz w:val="28"/>
          <w:szCs w:val="28"/>
          <w:lang w:val="en-US"/>
        </w:rPr>
        <w:t>], URL: http://docs.oracle.com/javase/tutorial/index.html</w:t>
      </w:r>
    </w:p>
    <w:p w14:paraId="3E68886E" w14:textId="2FC2BC10" w:rsidR="00161FAA" w:rsidRDefault="00161FAA" w:rsidP="00161FAA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Гради Буч, Роберт А. Максимчук, Майкл У. Энгл, Бобби Дж. Янг, Джим Коналлен, Келли А. Хьюстон. Объектно-ориентированны анализ и проек-тирование с примерами приложений. Третье издание. М.: "Вильямс", 2010. </w:t>
      </w:r>
    </w:p>
    <w:p w14:paraId="4B46B94E" w14:textId="52755424" w:rsidR="00161FAA" w:rsidRDefault="00161FAA" w:rsidP="00161FA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5. Хабибуллин И.Ш. Java 7: для программистов / И. Ш. Хабибуллин. – Санкт-Петербург : БХВ–Петербург, 2014.</w:t>
      </w:r>
    </w:p>
    <w:p w14:paraId="01A1071B" w14:textId="77777777" w:rsidR="009B4516" w:rsidRDefault="009B4516" w:rsidP="00744138">
      <w:pPr>
        <w:jc w:val="both"/>
        <w:rPr>
          <w:rFonts w:ascii="Courier New" w:hAnsi="Courier New" w:cs="Courier New"/>
        </w:rPr>
      </w:pPr>
    </w:p>
    <w:p w14:paraId="4B62FCA7" w14:textId="77777777" w:rsidR="00DE02C4" w:rsidRDefault="00DE02C4" w:rsidP="00744138">
      <w:pPr>
        <w:jc w:val="both"/>
        <w:rPr>
          <w:rFonts w:ascii="Courier New" w:hAnsi="Courier New" w:cs="Courier New"/>
        </w:rPr>
      </w:pPr>
    </w:p>
    <w:p w14:paraId="2F8374D3" w14:textId="77777777" w:rsidR="00DE02C4" w:rsidRDefault="00DE02C4" w:rsidP="00744138">
      <w:pPr>
        <w:jc w:val="both"/>
        <w:rPr>
          <w:rFonts w:ascii="Courier New" w:hAnsi="Courier New" w:cs="Courier New"/>
        </w:rPr>
      </w:pPr>
    </w:p>
    <w:p w14:paraId="704C7CBC" w14:textId="238B212C" w:rsidR="00DE02C4" w:rsidRPr="00A50D75" w:rsidRDefault="00DE02C4" w:rsidP="00DE02C4">
      <w:pPr>
        <w:pStyle w:val="11"/>
      </w:pPr>
      <w:r>
        <w:t>Ответы на вопросы</w:t>
      </w:r>
    </w:p>
    <w:p w14:paraId="61259A8B" w14:textId="60E7BBCD" w:rsidR="00DE02C4" w:rsidRPr="00DE02C4" w:rsidRDefault="00DE02C4" w:rsidP="00DE02C4">
      <w:pPr>
        <w:jc w:val="both"/>
        <w:rPr>
          <w:color w:val="000000"/>
          <w:sz w:val="28"/>
          <w:szCs w:val="28"/>
          <w:shd w:val="clear" w:color="auto" w:fill="FFFFFF"/>
        </w:rPr>
      </w:pPr>
      <w:r w:rsidRPr="00DE02C4">
        <w:rPr>
          <w:color w:val="000000"/>
          <w:sz w:val="28"/>
          <w:szCs w:val="28"/>
          <w:shd w:val="clear" w:color="auto" w:fill="FFFFFF"/>
        </w:rPr>
        <w:t>1. Как выполняли объектную декомпозицию?</w:t>
      </w:r>
    </w:p>
    <w:p w14:paraId="32B9AB09" w14:textId="17686E29" w:rsidR="00DE02C4" w:rsidRDefault="00DE02C4" w:rsidP="00DE02C4">
      <w:pPr>
        <w:rPr>
          <w:sz w:val="28"/>
          <w:szCs w:val="28"/>
          <w:lang w:val="en-US"/>
        </w:rPr>
      </w:pPr>
      <w:r w:rsidRPr="00DE02C4">
        <w:rPr>
          <w:sz w:val="28"/>
          <w:szCs w:val="28"/>
        </w:rPr>
        <w:tab/>
      </w:r>
      <w:r>
        <w:rPr>
          <w:sz w:val="28"/>
          <w:szCs w:val="28"/>
        </w:rPr>
        <w:t xml:space="preserve">Разбил работу с разными данными в отдельные классы, одномерный массив – класс </w:t>
      </w:r>
      <w:r>
        <w:rPr>
          <w:sz w:val="28"/>
          <w:szCs w:val="28"/>
          <w:lang w:val="en-US"/>
        </w:rPr>
        <w:t>Digit</w:t>
      </w:r>
      <w:r w:rsidRPr="00DE0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строки – </w:t>
      </w:r>
      <w:r>
        <w:rPr>
          <w:sz w:val="28"/>
          <w:szCs w:val="28"/>
          <w:lang w:val="en-US"/>
        </w:rPr>
        <w:t>Sentenc</w:t>
      </w:r>
      <w:r w:rsidRPr="00DE02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Проверку ввода выполняет класс </w:t>
      </w:r>
      <w:r>
        <w:rPr>
          <w:sz w:val="28"/>
          <w:szCs w:val="28"/>
          <w:lang w:val="en-US"/>
        </w:rPr>
        <w:t>Input</w:t>
      </w:r>
    </w:p>
    <w:p w14:paraId="502FCC8A" w14:textId="1DEBAB14" w:rsidR="00DE02C4" w:rsidRDefault="00C5624D" w:rsidP="00C5624D">
      <w:pPr>
        <w:tabs>
          <w:tab w:val="left" w:pos="721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C56E2AE" w14:textId="6FD5CD92" w:rsidR="00DE02C4" w:rsidRDefault="00DE02C4" w:rsidP="00DE02C4">
      <w:pPr>
        <w:rPr>
          <w:color w:val="000000"/>
          <w:sz w:val="28"/>
          <w:szCs w:val="28"/>
          <w:shd w:val="clear" w:color="auto" w:fill="FFFFFF"/>
        </w:rPr>
      </w:pPr>
      <w:r w:rsidRPr="00DE02C4">
        <w:rPr>
          <w:color w:val="000000"/>
          <w:sz w:val="28"/>
          <w:szCs w:val="28"/>
          <w:shd w:val="clear" w:color="auto" w:fill="FFFFFF"/>
        </w:rPr>
        <w:t xml:space="preserve">2. Что является </w:t>
      </w:r>
      <w:r w:rsidR="00C5624D" w:rsidRPr="00DE02C4">
        <w:rPr>
          <w:color w:val="000000"/>
          <w:sz w:val="28"/>
          <w:szCs w:val="28"/>
          <w:shd w:val="clear" w:color="auto" w:fill="FFFFFF"/>
        </w:rPr>
        <w:t>объектом класса Sentenc </w:t>
      </w:r>
      <w:r w:rsidRPr="00DE02C4">
        <w:rPr>
          <w:color w:val="000000"/>
          <w:sz w:val="28"/>
          <w:szCs w:val="28"/>
          <w:shd w:val="clear" w:color="auto" w:fill="FFFFFF"/>
        </w:rPr>
        <w:t>?Что является объектом класса Digit?Что является объектом класса Input? Значениями каких полей определяется состояние объектов указанных классов?</w:t>
      </w:r>
    </w:p>
    <w:p w14:paraId="42321FAC" w14:textId="0C7184F1" w:rsidR="00DE02C4" w:rsidRPr="00023510" w:rsidRDefault="00DE02C4" w:rsidP="00DE02C4">
      <w:p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C5624D">
        <w:rPr>
          <w:color w:val="000000"/>
          <w:sz w:val="28"/>
          <w:szCs w:val="28"/>
          <w:shd w:val="clear" w:color="auto" w:fill="FFFFFF"/>
        </w:rPr>
        <w:t>О</w:t>
      </w:r>
      <w:r w:rsidR="00C5624D" w:rsidRPr="00DE02C4">
        <w:rPr>
          <w:color w:val="000000"/>
          <w:sz w:val="28"/>
          <w:szCs w:val="28"/>
          <w:shd w:val="clear" w:color="auto" w:fill="FFFFFF"/>
        </w:rPr>
        <w:t>бъектом класса Sentenc </w:t>
      </w:r>
      <w:r w:rsidR="00C5624D">
        <w:rPr>
          <w:color w:val="000000"/>
          <w:sz w:val="28"/>
          <w:szCs w:val="28"/>
          <w:shd w:val="clear" w:color="auto" w:fill="FFFFFF"/>
        </w:rPr>
        <w:t xml:space="preserve">является строка </w:t>
      </w:r>
      <w:r w:rsidR="00C5624D">
        <w:rPr>
          <w:color w:val="000000"/>
          <w:sz w:val="28"/>
          <w:szCs w:val="28"/>
          <w:shd w:val="clear" w:color="auto" w:fill="FFFFFF"/>
          <w:lang w:val="en-US"/>
        </w:rPr>
        <w:t>string</w:t>
      </w:r>
      <w:r w:rsidR="00C5624D" w:rsidRPr="00C5624D">
        <w:rPr>
          <w:color w:val="000000"/>
          <w:sz w:val="28"/>
          <w:szCs w:val="28"/>
          <w:shd w:val="clear" w:color="auto" w:fill="FFFFFF"/>
        </w:rPr>
        <w:t xml:space="preserve">. </w:t>
      </w:r>
      <w:r w:rsidR="00C5624D">
        <w:rPr>
          <w:color w:val="000000"/>
          <w:sz w:val="28"/>
          <w:szCs w:val="28"/>
          <w:shd w:val="clear" w:color="auto" w:fill="FFFFFF"/>
        </w:rPr>
        <w:t>О</w:t>
      </w:r>
      <w:r w:rsidR="00C5624D" w:rsidRPr="00DE02C4">
        <w:rPr>
          <w:color w:val="000000"/>
          <w:sz w:val="28"/>
          <w:szCs w:val="28"/>
          <w:shd w:val="clear" w:color="auto" w:fill="FFFFFF"/>
        </w:rPr>
        <w:t>бъектом класса Digit</w:t>
      </w:r>
      <w:r w:rsidR="00C5624D">
        <w:rPr>
          <w:color w:val="000000"/>
          <w:sz w:val="28"/>
          <w:szCs w:val="28"/>
          <w:shd w:val="clear" w:color="auto" w:fill="FFFFFF"/>
        </w:rPr>
        <w:t xml:space="preserve"> является </w:t>
      </w:r>
      <w:r w:rsidR="00C5624D">
        <w:rPr>
          <w:sz w:val="28"/>
          <w:szCs w:val="28"/>
        </w:rPr>
        <w:t xml:space="preserve">одномерный массив </w:t>
      </w:r>
      <w:r w:rsidR="00C5624D">
        <w:rPr>
          <w:sz w:val="28"/>
          <w:szCs w:val="28"/>
          <w:lang w:val="en-US"/>
        </w:rPr>
        <w:t>digit</w:t>
      </w:r>
      <w:r w:rsidR="00C5624D" w:rsidRPr="00C5624D">
        <w:rPr>
          <w:sz w:val="28"/>
          <w:szCs w:val="28"/>
        </w:rPr>
        <w:t xml:space="preserve">. </w:t>
      </w:r>
      <w:r w:rsidR="00C5624D">
        <w:rPr>
          <w:sz w:val="28"/>
          <w:szCs w:val="28"/>
        </w:rPr>
        <w:t xml:space="preserve">Класс </w:t>
      </w:r>
      <w:r w:rsidR="00C5624D">
        <w:rPr>
          <w:sz w:val="28"/>
          <w:szCs w:val="28"/>
          <w:lang w:val="en-US"/>
        </w:rPr>
        <w:t>Input</w:t>
      </w:r>
      <w:r w:rsidR="00C5624D" w:rsidRPr="00C5624D">
        <w:rPr>
          <w:sz w:val="28"/>
          <w:szCs w:val="28"/>
        </w:rPr>
        <w:t xml:space="preserve"> </w:t>
      </w:r>
      <w:r w:rsidR="00C5624D">
        <w:rPr>
          <w:sz w:val="28"/>
          <w:szCs w:val="28"/>
        </w:rPr>
        <w:t>состоит из методов обрабатывающих разные данный. Для</w:t>
      </w:r>
      <w:r w:rsidR="00C5624D" w:rsidRPr="00023510">
        <w:rPr>
          <w:sz w:val="28"/>
          <w:szCs w:val="28"/>
        </w:rPr>
        <w:t xml:space="preserve"> </w:t>
      </w:r>
      <w:r w:rsidR="00C5624D">
        <w:rPr>
          <w:sz w:val="28"/>
          <w:szCs w:val="28"/>
          <w:lang w:val="en-US"/>
        </w:rPr>
        <w:t>Digit</w:t>
      </w:r>
      <w:r w:rsidR="00C5624D" w:rsidRPr="00023510">
        <w:rPr>
          <w:sz w:val="28"/>
          <w:szCs w:val="28"/>
        </w:rPr>
        <w:t xml:space="preserve"> </w:t>
      </w:r>
      <w:r w:rsidR="00C5624D">
        <w:rPr>
          <w:sz w:val="28"/>
          <w:szCs w:val="28"/>
        </w:rPr>
        <w:t>поле</w:t>
      </w:r>
      <w:r w:rsidR="00C5624D" w:rsidRPr="00023510">
        <w:rPr>
          <w:sz w:val="28"/>
          <w:szCs w:val="28"/>
        </w:rPr>
        <w:t xml:space="preserve">: </w:t>
      </w:r>
      <w:r w:rsidR="00C5624D" w:rsidRPr="00C5624D">
        <w:rPr>
          <w:sz w:val="28"/>
          <w:szCs w:val="28"/>
          <w:lang w:val="en-US"/>
        </w:rPr>
        <w:t>private</w:t>
      </w:r>
      <w:r w:rsidR="00C5624D" w:rsidRPr="00023510">
        <w:rPr>
          <w:sz w:val="28"/>
          <w:szCs w:val="28"/>
        </w:rPr>
        <w:t xml:space="preserve"> </w:t>
      </w:r>
      <w:r w:rsidR="00C5624D" w:rsidRPr="00C5624D">
        <w:rPr>
          <w:sz w:val="28"/>
          <w:szCs w:val="28"/>
          <w:lang w:val="en-US"/>
        </w:rPr>
        <w:t>int</w:t>
      </w:r>
      <w:r w:rsidR="00C5624D" w:rsidRPr="00023510">
        <w:rPr>
          <w:sz w:val="28"/>
          <w:szCs w:val="28"/>
        </w:rPr>
        <w:t xml:space="preserve">[] </w:t>
      </w:r>
      <w:r w:rsidR="00C5624D" w:rsidRPr="00C5624D">
        <w:rPr>
          <w:sz w:val="28"/>
          <w:szCs w:val="28"/>
          <w:lang w:val="en-US"/>
        </w:rPr>
        <w:t>digit</w:t>
      </w:r>
      <w:r w:rsidR="00C5624D" w:rsidRPr="00023510">
        <w:rPr>
          <w:sz w:val="28"/>
          <w:szCs w:val="28"/>
        </w:rPr>
        <w:t xml:space="preserve">; </w:t>
      </w:r>
      <w:r w:rsidR="00C5624D">
        <w:rPr>
          <w:sz w:val="28"/>
          <w:szCs w:val="28"/>
        </w:rPr>
        <w:t>Для</w:t>
      </w:r>
      <w:r w:rsidR="00C5624D" w:rsidRPr="00023510">
        <w:rPr>
          <w:sz w:val="28"/>
          <w:szCs w:val="28"/>
        </w:rPr>
        <w:t xml:space="preserve"> </w:t>
      </w:r>
      <w:r w:rsidR="00C5624D" w:rsidRPr="00C5624D">
        <w:rPr>
          <w:color w:val="000000"/>
          <w:sz w:val="28"/>
          <w:szCs w:val="28"/>
          <w:shd w:val="clear" w:color="auto" w:fill="FFFFFF"/>
          <w:lang w:val="en-US"/>
        </w:rPr>
        <w:t>Sentenc </w:t>
      </w:r>
      <w:r w:rsidR="00C5624D">
        <w:rPr>
          <w:sz w:val="28"/>
          <w:szCs w:val="28"/>
        </w:rPr>
        <w:t>поле</w:t>
      </w:r>
      <w:r w:rsidR="00C5624D" w:rsidRPr="00023510">
        <w:rPr>
          <w:sz w:val="28"/>
          <w:szCs w:val="28"/>
        </w:rPr>
        <w:t xml:space="preserve">: </w:t>
      </w:r>
      <w:r w:rsidR="00C5624D" w:rsidRPr="00C5624D">
        <w:rPr>
          <w:sz w:val="28"/>
          <w:szCs w:val="28"/>
          <w:lang w:val="en-US"/>
        </w:rPr>
        <w:t>private</w:t>
      </w:r>
      <w:r w:rsidR="00C5624D" w:rsidRPr="00023510">
        <w:rPr>
          <w:sz w:val="28"/>
          <w:szCs w:val="28"/>
        </w:rPr>
        <w:t xml:space="preserve"> </w:t>
      </w:r>
      <w:r w:rsidR="00C5624D" w:rsidRPr="00C5624D">
        <w:rPr>
          <w:sz w:val="28"/>
          <w:szCs w:val="28"/>
          <w:lang w:val="en-US"/>
        </w:rPr>
        <w:t>String</w:t>
      </w:r>
      <w:r w:rsidR="00C5624D" w:rsidRPr="00023510">
        <w:rPr>
          <w:sz w:val="28"/>
          <w:szCs w:val="28"/>
        </w:rPr>
        <w:t xml:space="preserve"> </w:t>
      </w:r>
      <w:r w:rsidR="00C5624D" w:rsidRPr="00C5624D">
        <w:rPr>
          <w:sz w:val="28"/>
          <w:szCs w:val="28"/>
          <w:lang w:val="en-US"/>
        </w:rPr>
        <w:t>string</w:t>
      </w:r>
      <w:r w:rsidR="00C5624D" w:rsidRPr="00023510">
        <w:rPr>
          <w:sz w:val="28"/>
          <w:szCs w:val="28"/>
        </w:rPr>
        <w:t>;.</w:t>
      </w:r>
    </w:p>
    <w:p w14:paraId="7A05B8D9" w14:textId="77777777" w:rsidR="00C5624D" w:rsidRPr="00023510" w:rsidRDefault="00C5624D" w:rsidP="00DE02C4">
      <w:pPr>
        <w:rPr>
          <w:sz w:val="28"/>
          <w:szCs w:val="28"/>
        </w:rPr>
      </w:pPr>
    </w:p>
    <w:p w14:paraId="4891543B" w14:textId="6DD41061" w:rsidR="00C5624D" w:rsidRDefault="00C5624D" w:rsidP="00DE02C4">
      <w:pPr>
        <w:rPr>
          <w:sz w:val="28"/>
          <w:szCs w:val="28"/>
        </w:rPr>
      </w:pPr>
      <w:r w:rsidRPr="00C5624D">
        <w:rPr>
          <w:sz w:val="28"/>
          <w:szCs w:val="28"/>
        </w:rPr>
        <w:t>3.</w:t>
      </w:r>
      <w:r w:rsidRPr="00C5624D">
        <w:t xml:space="preserve"> </w:t>
      </w:r>
      <w:r w:rsidRPr="00C5624D">
        <w:rPr>
          <w:sz w:val="28"/>
          <w:szCs w:val="28"/>
        </w:rPr>
        <w:t>Так как объектная декомпозиция нужна для сложных программ, в которых методы используются каким-либо образом, то нужно, чтобы методы возвращали конкретное значение, а не вывод на консоль строки.</w:t>
      </w:r>
    </w:p>
    <w:p w14:paraId="7B855CBC" w14:textId="0467C8A2" w:rsidR="00C5624D" w:rsidRDefault="00C5624D" w:rsidP="00DE02C4">
      <w:pPr>
        <w:rPr>
          <w:sz w:val="28"/>
          <w:szCs w:val="28"/>
        </w:rPr>
      </w:pPr>
      <w:r>
        <w:rPr>
          <w:sz w:val="28"/>
          <w:szCs w:val="28"/>
        </w:rPr>
        <w:tab/>
        <w:t>Некоторые методы класса до</w:t>
      </w:r>
      <w:r w:rsidR="00526B9A">
        <w:rPr>
          <w:sz w:val="28"/>
          <w:szCs w:val="28"/>
        </w:rPr>
        <w:t>лжны выводить объекты класса.</w:t>
      </w:r>
    </w:p>
    <w:p w14:paraId="1C88AA0C" w14:textId="77777777" w:rsidR="00526B9A" w:rsidRDefault="00526B9A" w:rsidP="00DE02C4">
      <w:pPr>
        <w:rPr>
          <w:sz w:val="28"/>
          <w:szCs w:val="28"/>
        </w:rPr>
      </w:pPr>
    </w:p>
    <w:p w14:paraId="41F054DE" w14:textId="0FB8C363" w:rsidR="00526B9A" w:rsidRDefault="00526B9A" w:rsidP="00DE02C4">
      <w:pPr>
        <w:rPr>
          <w:sz w:val="28"/>
          <w:szCs w:val="28"/>
        </w:rPr>
      </w:pPr>
      <w:r w:rsidRPr="00526B9A">
        <w:rPr>
          <w:sz w:val="28"/>
          <w:szCs w:val="28"/>
        </w:rPr>
        <w:t>4. Покажите в отчете, как работает конструктор копирования</w:t>
      </w:r>
    </w:p>
    <w:p w14:paraId="27BE8D3D" w14:textId="1E84523C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sz w:val="28"/>
          <w:szCs w:val="28"/>
        </w:rPr>
        <w:t xml:space="preserve">       </w:t>
      </w:r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r w:rsidRPr="00526B9A">
        <w:rPr>
          <w:rFonts w:ascii="Courier New" w:hAnsi="Courier New" w:cs="Courier New"/>
          <w:sz w:val="22"/>
          <w:szCs w:val="22"/>
        </w:rPr>
        <w:t xml:space="preserve"> </w:t>
      </w:r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r w:rsidRPr="00526B9A">
        <w:rPr>
          <w:rFonts w:ascii="Courier New" w:hAnsi="Courier New" w:cs="Courier New"/>
          <w:sz w:val="22"/>
          <w:szCs w:val="22"/>
        </w:rPr>
        <w:t xml:space="preserve">1 = </w:t>
      </w:r>
      <w:r w:rsidRPr="00526B9A">
        <w:rPr>
          <w:rFonts w:ascii="Courier New" w:hAnsi="Courier New" w:cs="Courier New"/>
          <w:sz w:val="22"/>
          <w:szCs w:val="22"/>
          <w:lang w:val="en-US"/>
        </w:rPr>
        <w:t>new</w:t>
      </w:r>
      <w:r w:rsidRPr="00526B9A">
        <w:rPr>
          <w:rFonts w:ascii="Courier New" w:hAnsi="Courier New" w:cs="Courier New"/>
          <w:sz w:val="22"/>
          <w:szCs w:val="22"/>
        </w:rPr>
        <w:t xml:space="preserve"> </w:t>
      </w:r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r w:rsidRPr="00526B9A">
        <w:rPr>
          <w:rFonts w:ascii="Courier New" w:hAnsi="Courier New" w:cs="Courier New"/>
          <w:sz w:val="22"/>
          <w:szCs w:val="22"/>
        </w:rPr>
        <w:t>("Конструтор с параметром");</w:t>
      </w:r>
    </w:p>
    <w:p w14:paraId="543D2757" w14:textId="7DC862B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Объект </w:t>
      </w:r>
      <w:r>
        <w:rPr>
          <w:rFonts w:ascii="Courier New" w:hAnsi="Courier New" w:cs="Courier New"/>
          <w:sz w:val="22"/>
          <w:szCs w:val="22"/>
          <w:lang w:val="en-US"/>
        </w:rPr>
        <w:t>str</w:t>
      </w:r>
      <w:r w:rsidRPr="00526B9A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 xml:space="preserve"> класса </w:t>
      </w:r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r>
        <w:rPr>
          <w:rFonts w:ascii="Courier New" w:hAnsi="Courier New" w:cs="Courier New"/>
          <w:sz w:val="22"/>
          <w:szCs w:val="22"/>
        </w:rPr>
        <w:t xml:space="preserve"> равен строке</w:t>
      </w:r>
      <w:r w:rsidRPr="00526B9A">
        <w:rPr>
          <w:rFonts w:ascii="Courier New" w:hAnsi="Courier New" w:cs="Courier New"/>
          <w:sz w:val="22"/>
          <w:szCs w:val="22"/>
        </w:rPr>
        <w:t>“ Конструтор с параметром ”</w:t>
      </w:r>
    </w:p>
    <w:p w14:paraId="491B07B3" w14:textId="5469FE4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r w:rsidRPr="00526B9A">
        <w:rPr>
          <w:rFonts w:ascii="Courier New" w:hAnsi="Courier New" w:cs="Courier New"/>
          <w:sz w:val="22"/>
          <w:szCs w:val="22"/>
        </w:rPr>
        <w:t xml:space="preserve"> </w:t>
      </w:r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r w:rsidRPr="00526B9A">
        <w:rPr>
          <w:rFonts w:ascii="Courier New" w:hAnsi="Courier New" w:cs="Courier New"/>
          <w:sz w:val="22"/>
          <w:szCs w:val="22"/>
        </w:rPr>
        <w:t xml:space="preserve">2 = </w:t>
      </w:r>
      <w:r w:rsidRPr="00526B9A">
        <w:rPr>
          <w:rFonts w:ascii="Courier New" w:hAnsi="Courier New" w:cs="Courier New"/>
          <w:sz w:val="22"/>
          <w:szCs w:val="22"/>
          <w:lang w:val="en-US"/>
        </w:rPr>
        <w:t>new</w:t>
      </w:r>
      <w:r w:rsidRPr="00526B9A">
        <w:rPr>
          <w:rFonts w:ascii="Courier New" w:hAnsi="Courier New" w:cs="Courier New"/>
          <w:sz w:val="22"/>
          <w:szCs w:val="22"/>
        </w:rPr>
        <w:t xml:space="preserve"> </w:t>
      </w:r>
      <w:r w:rsidRPr="00526B9A">
        <w:rPr>
          <w:rFonts w:ascii="Courier New" w:hAnsi="Courier New" w:cs="Courier New"/>
          <w:sz w:val="22"/>
          <w:szCs w:val="22"/>
          <w:lang w:val="en-US"/>
        </w:rPr>
        <w:t>Sentenc</w:t>
      </w:r>
      <w:r w:rsidRPr="00526B9A">
        <w:rPr>
          <w:rFonts w:ascii="Courier New" w:hAnsi="Courier New" w:cs="Courier New"/>
          <w:sz w:val="22"/>
          <w:szCs w:val="22"/>
        </w:rPr>
        <w:t>(</w:t>
      </w:r>
      <w:r w:rsidRPr="00526B9A">
        <w:rPr>
          <w:rFonts w:ascii="Courier New" w:hAnsi="Courier New" w:cs="Courier New"/>
          <w:sz w:val="22"/>
          <w:szCs w:val="22"/>
          <w:lang w:val="en-US"/>
        </w:rPr>
        <w:t>str</w:t>
      </w:r>
      <w:r w:rsidRPr="00526B9A">
        <w:rPr>
          <w:rFonts w:ascii="Courier New" w:hAnsi="Courier New" w:cs="Courier New"/>
          <w:sz w:val="22"/>
          <w:szCs w:val="22"/>
        </w:rPr>
        <w:t>1);//Конструктор копирования</w:t>
      </w:r>
    </w:p>
    <w:p w14:paraId="61FEDE60" w14:textId="09A5EDBB" w:rsidR="00526B9A" w:rsidRDefault="00526B9A" w:rsidP="00526B9A">
      <w:pPr>
        <w:rPr>
          <w:rFonts w:ascii="Courier New" w:hAnsi="Courier New" w:cs="Courier New"/>
          <w:sz w:val="22"/>
          <w:szCs w:val="22"/>
        </w:rPr>
      </w:pPr>
      <w:r w:rsidRPr="00526B9A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Копируем объект </w:t>
      </w:r>
      <w:r>
        <w:rPr>
          <w:rFonts w:ascii="Courier New" w:hAnsi="Courier New" w:cs="Courier New"/>
          <w:sz w:val="22"/>
          <w:szCs w:val="22"/>
          <w:lang w:val="en-US"/>
        </w:rPr>
        <w:t>str</w:t>
      </w:r>
      <w:r w:rsidRPr="00526B9A">
        <w:rPr>
          <w:rFonts w:ascii="Courier New" w:hAnsi="Courier New" w:cs="Courier New"/>
          <w:sz w:val="22"/>
          <w:szCs w:val="22"/>
        </w:rPr>
        <w:t xml:space="preserve">1 </w:t>
      </w:r>
      <w:r>
        <w:rPr>
          <w:rFonts w:ascii="Courier New" w:hAnsi="Courier New" w:cs="Courier New"/>
          <w:sz w:val="22"/>
          <w:szCs w:val="22"/>
        </w:rPr>
        <w:t xml:space="preserve">в новый объект </w:t>
      </w:r>
      <w:r>
        <w:rPr>
          <w:rFonts w:ascii="Courier New" w:hAnsi="Courier New" w:cs="Courier New"/>
          <w:sz w:val="22"/>
          <w:szCs w:val="22"/>
          <w:lang w:val="en-US"/>
        </w:rPr>
        <w:t>str</w:t>
      </w:r>
      <w:r w:rsidRPr="00526B9A">
        <w:rPr>
          <w:rFonts w:ascii="Courier New" w:hAnsi="Courier New" w:cs="Courier New"/>
          <w:sz w:val="22"/>
          <w:szCs w:val="22"/>
        </w:rPr>
        <w:t>2</w:t>
      </w:r>
    </w:p>
    <w:p w14:paraId="3D9DE524" w14:textId="77777777" w:rsidR="00526B9A" w:rsidRDefault="00526B9A" w:rsidP="00526B9A">
      <w:pPr>
        <w:rPr>
          <w:rFonts w:ascii="Courier New" w:hAnsi="Courier New" w:cs="Courier New"/>
          <w:sz w:val="22"/>
          <w:szCs w:val="22"/>
        </w:rPr>
      </w:pPr>
    </w:p>
    <w:p w14:paraId="6D6C777C" w14:textId="3138802B" w:rsidR="00526B9A" w:rsidRDefault="00526B9A" w:rsidP="00526B9A">
      <w:pPr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Pr="00526B9A">
        <w:rPr>
          <w:sz w:val="28"/>
          <w:szCs w:val="28"/>
        </w:rPr>
        <w:t xml:space="preserve">. </w:t>
      </w:r>
      <w:r>
        <w:rPr>
          <w:sz w:val="28"/>
          <w:szCs w:val="28"/>
        </w:rPr>
        <w:t>Т</w:t>
      </w:r>
      <w:r w:rsidRPr="00526B9A">
        <w:rPr>
          <w:sz w:val="28"/>
          <w:szCs w:val="28"/>
        </w:rPr>
        <w:t>еоретические вопросы</w:t>
      </w:r>
      <w:r>
        <w:rPr>
          <w:sz w:val="28"/>
          <w:szCs w:val="28"/>
        </w:rPr>
        <w:t>:</w:t>
      </w:r>
    </w:p>
    <w:p w14:paraId="75658EA7" w14:textId="77777777" w:rsidR="00526B9A" w:rsidRDefault="00526B9A" w:rsidP="00526B9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26B9A">
        <w:rPr>
          <w:sz w:val="28"/>
          <w:szCs w:val="28"/>
        </w:rPr>
        <w:t>Пакеты java</w:t>
      </w:r>
      <w:r>
        <w:rPr>
          <w:sz w:val="28"/>
          <w:szCs w:val="28"/>
        </w:rPr>
        <w:t xml:space="preserve"> - </w:t>
      </w:r>
      <w:r w:rsidRPr="00526B9A">
        <w:rPr>
          <w:sz w:val="28"/>
          <w:szCs w:val="28"/>
        </w:rPr>
        <w:t>Пакет является специальным библиотечным модулем, который содержит группу классов, объедин</w:t>
      </w:r>
      <w:r>
        <w:rPr>
          <w:sz w:val="28"/>
          <w:szCs w:val="28"/>
        </w:rPr>
        <w:t xml:space="preserve">ённых в одном пространстве имён. </w:t>
      </w:r>
    </w:p>
    <w:p w14:paraId="3767CBB5" w14:textId="63B3CD8A" w:rsidR="00526B9A" w:rsidRPr="00526B9A" w:rsidRDefault="00526B9A" w:rsidP="00526B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Конструктор - </w:t>
      </w:r>
      <w:r w:rsidRPr="00526B9A">
        <w:rPr>
          <w:sz w:val="28"/>
          <w:szCs w:val="28"/>
        </w:rPr>
        <w:t>это специальный метод, позволяющий инициализировать начальное состояние класса при создании его экземпляра.</w:t>
      </w:r>
    </w:p>
    <w:p w14:paraId="326B1F68" w14:textId="16C26C60" w:rsidR="00526B9A" w:rsidRPr="00526B9A" w:rsidRDefault="00526B9A" w:rsidP="00526B9A">
      <w:pPr>
        <w:rPr>
          <w:rFonts w:ascii="Courier New" w:hAnsi="Courier New" w:cs="Courier New"/>
          <w:sz w:val="22"/>
          <w:szCs w:val="22"/>
        </w:rPr>
      </w:pPr>
    </w:p>
    <w:sectPr w:rsidR="00526B9A" w:rsidRPr="00526B9A" w:rsidSect="00F07210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C0AFB" w14:textId="77777777" w:rsidR="00DE02C4" w:rsidRDefault="00DE02C4" w:rsidP="00F07210">
      <w:r>
        <w:separator/>
      </w:r>
    </w:p>
  </w:endnote>
  <w:endnote w:type="continuationSeparator" w:id="0">
    <w:p w14:paraId="6F8E92CC" w14:textId="77777777" w:rsidR="00DE02C4" w:rsidRDefault="00DE02C4" w:rsidP="00F0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03367"/>
      <w:docPartObj>
        <w:docPartGallery w:val="Page Numbers (Bottom of Page)"/>
        <w:docPartUnique/>
      </w:docPartObj>
    </w:sdtPr>
    <w:sdtEndPr/>
    <w:sdtContent>
      <w:p w14:paraId="1A69E0D9" w14:textId="3CD4ACA4" w:rsidR="00DE02C4" w:rsidRDefault="00DE02C4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278">
          <w:rPr>
            <w:noProof/>
          </w:rPr>
          <w:t>16</w:t>
        </w:r>
        <w:r>
          <w:fldChar w:fldCharType="end"/>
        </w:r>
      </w:p>
    </w:sdtContent>
  </w:sdt>
  <w:p w14:paraId="10D731C8" w14:textId="77777777" w:rsidR="00DE02C4" w:rsidRDefault="00DE02C4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AC78" w14:textId="72F98913" w:rsidR="00DE02C4" w:rsidRDefault="00DE02C4">
    <w:pPr>
      <w:pStyle w:val="af6"/>
      <w:jc w:val="right"/>
    </w:pPr>
  </w:p>
  <w:p w14:paraId="798B1BEB" w14:textId="77777777" w:rsidR="00DE02C4" w:rsidRDefault="00DE02C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BB6AA" w14:textId="77777777" w:rsidR="00DE02C4" w:rsidRDefault="00DE02C4" w:rsidP="00F07210">
      <w:r>
        <w:separator/>
      </w:r>
    </w:p>
  </w:footnote>
  <w:footnote w:type="continuationSeparator" w:id="0">
    <w:p w14:paraId="0E692CA5" w14:textId="77777777" w:rsidR="00DE02C4" w:rsidRDefault="00DE02C4" w:rsidP="00F0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E440924"/>
    <w:multiLevelType w:val="hybridMultilevel"/>
    <w:tmpl w:val="6AD3D6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01108"/>
    <w:multiLevelType w:val="hybridMultilevel"/>
    <w:tmpl w:val="6BCCE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6E1F33"/>
    <w:multiLevelType w:val="multilevel"/>
    <w:tmpl w:val="0419001D"/>
    <w:styleLink w:val="a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>
    <w:nsid w:val="7ED3A5C2"/>
    <w:multiLevelType w:val="hybridMultilevel"/>
    <w:tmpl w:val="A224A00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D6"/>
    <w:rsid w:val="00000EB5"/>
    <w:rsid w:val="00013A5C"/>
    <w:rsid w:val="0001691F"/>
    <w:rsid w:val="000211F6"/>
    <w:rsid w:val="00023510"/>
    <w:rsid w:val="00045258"/>
    <w:rsid w:val="000B12EB"/>
    <w:rsid w:val="000B1F7A"/>
    <w:rsid w:val="000D378A"/>
    <w:rsid w:val="000E6785"/>
    <w:rsid w:val="000F0DB2"/>
    <w:rsid w:val="00161FAA"/>
    <w:rsid w:val="00177843"/>
    <w:rsid w:val="001818CA"/>
    <w:rsid w:val="001B507E"/>
    <w:rsid w:val="001C0683"/>
    <w:rsid w:val="001D438C"/>
    <w:rsid w:val="001E2C85"/>
    <w:rsid w:val="001F2278"/>
    <w:rsid w:val="001F6EC9"/>
    <w:rsid w:val="00214F10"/>
    <w:rsid w:val="0024006E"/>
    <w:rsid w:val="0027732B"/>
    <w:rsid w:val="002E3E29"/>
    <w:rsid w:val="00306500"/>
    <w:rsid w:val="00325017"/>
    <w:rsid w:val="003628C5"/>
    <w:rsid w:val="0037799C"/>
    <w:rsid w:val="003971DC"/>
    <w:rsid w:val="003A0E15"/>
    <w:rsid w:val="003B5A66"/>
    <w:rsid w:val="003C572B"/>
    <w:rsid w:val="00433BE6"/>
    <w:rsid w:val="004523E5"/>
    <w:rsid w:val="004850C1"/>
    <w:rsid w:val="004D0DF2"/>
    <w:rsid w:val="004F32F4"/>
    <w:rsid w:val="004F5A61"/>
    <w:rsid w:val="00526B9A"/>
    <w:rsid w:val="00531E3E"/>
    <w:rsid w:val="00531E50"/>
    <w:rsid w:val="00566DA0"/>
    <w:rsid w:val="005A19D6"/>
    <w:rsid w:val="005C35BA"/>
    <w:rsid w:val="005C6CEC"/>
    <w:rsid w:val="0063640A"/>
    <w:rsid w:val="006665F1"/>
    <w:rsid w:val="006711BF"/>
    <w:rsid w:val="00675F66"/>
    <w:rsid w:val="006B18FB"/>
    <w:rsid w:val="006C6848"/>
    <w:rsid w:val="007306B3"/>
    <w:rsid w:val="00743ADB"/>
    <w:rsid w:val="00744138"/>
    <w:rsid w:val="007B1B68"/>
    <w:rsid w:val="007B5730"/>
    <w:rsid w:val="007C21D4"/>
    <w:rsid w:val="007C24B7"/>
    <w:rsid w:val="008115BF"/>
    <w:rsid w:val="00862789"/>
    <w:rsid w:val="00862A36"/>
    <w:rsid w:val="008673F4"/>
    <w:rsid w:val="00872EB8"/>
    <w:rsid w:val="008B187C"/>
    <w:rsid w:val="008E64C9"/>
    <w:rsid w:val="00915FEA"/>
    <w:rsid w:val="00937A74"/>
    <w:rsid w:val="009459D3"/>
    <w:rsid w:val="0095742F"/>
    <w:rsid w:val="00962BE1"/>
    <w:rsid w:val="00971ECF"/>
    <w:rsid w:val="009B4516"/>
    <w:rsid w:val="009F72AC"/>
    <w:rsid w:val="00A071D1"/>
    <w:rsid w:val="00A170D5"/>
    <w:rsid w:val="00A50D75"/>
    <w:rsid w:val="00A95DF5"/>
    <w:rsid w:val="00B04A65"/>
    <w:rsid w:val="00B44349"/>
    <w:rsid w:val="00B869DB"/>
    <w:rsid w:val="00B959C1"/>
    <w:rsid w:val="00BD1C31"/>
    <w:rsid w:val="00BE2323"/>
    <w:rsid w:val="00C243D5"/>
    <w:rsid w:val="00C5048B"/>
    <w:rsid w:val="00C5624D"/>
    <w:rsid w:val="00C60845"/>
    <w:rsid w:val="00C7198C"/>
    <w:rsid w:val="00CB7289"/>
    <w:rsid w:val="00CE6AD4"/>
    <w:rsid w:val="00D11218"/>
    <w:rsid w:val="00D242F9"/>
    <w:rsid w:val="00D55EAD"/>
    <w:rsid w:val="00D66436"/>
    <w:rsid w:val="00D76135"/>
    <w:rsid w:val="00D96C00"/>
    <w:rsid w:val="00DE02C4"/>
    <w:rsid w:val="00DF4BA4"/>
    <w:rsid w:val="00E004DC"/>
    <w:rsid w:val="00E12467"/>
    <w:rsid w:val="00E33E4F"/>
    <w:rsid w:val="00E36CA5"/>
    <w:rsid w:val="00E807AA"/>
    <w:rsid w:val="00E86461"/>
    <w:rsid w:val="00ED6340"/>
    <w:rsid w:val="00F07210"/>
    <w:rsid w:val="00F503A1"/>
    <w:rsid w:val="00F63455"/>
    <w:rsid w:val="00F7551F"/>
    <w:rsid w:val="00F76EC0"/>
    <w:rsid w:val="00FD24F8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FD49"/>
  <w15:docId w15:val="{4FCE4582-CC99-4DDA-986A-B0E1FA67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3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пова маркированный список"/>
    <w:basedOn w:val="a3"/>
    <w:uiPriority w:val="99"/>
    <w:rsid w:val="004F5A61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15FEA"/>
    <w:pPr>
      <w:ind w:left="720"/>
      <w:contextualSpacing/>
    </w:pPr>
  </w:style>
  <w:style w:type="paragraph" w:customStyle="1" w:styleId="a5">
    <w:name w:val="Вовиков Абзац"/>
    <w:basedOn w:val="a0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1">
    <w:name w:val="Вовиков Заголовок1"/>
    <w:basedOn w:val="1"/>
    <w:next w:val="a5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1">
    <w:name w:val="Вовиков Заголовок2"/>
    <w:basedOn w:val="2"/>
    <w:next w:val="a5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ubtle Reference"/>
    <w:basedOn w:val="a1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0"/>
    <w:uiPriority w:val="39"/>
    <w:semiHidden/>
    <w:unhideWhenUsed/>
    <w:qFormat/>
    <w:rsid w:val="001B507E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A071D1"/>
    <w:pPr>
      <w:tabs>
        <w:tab w:val="right" w:leader="dot" w:pos="9345"/>
      </w:tabs>
    </w:pPr>
  </w:style>
  <w:style w:type="paragraph" w:styleId="22">
    <w:name w:val="toc 2"/>
    <w:basedOn w:val="a0"/>
    <w:next w:val="a0"/>
    <w:autoRedefine/>
    <w:uiPriority w:val="39"/>
    <w:unhideWhenUsed/>
    <w:rsid w:val="00A071D1"/>
    <w:pPr>
      <w:tabs>
        <w:tab w:val="right" w:leader="dot" w:pos="9345"/>
      </w:tabs>
      <w:ind w:left="221"/>
    </w:pPr>
  </w:style>
  <w:style w:type="character" w:styleId="a8">
    <w:name w:val="Hyperlink"/>
    <w:basedOn w:val="a1"/>
    <w:uiPriority w:val="99"/>
    <w:unhideWhenUsed/>
    <w:rsid w:val="001B507E"/>
    <w:rPr>
      <w:color w:val="0000FF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4">
    <w:name w:val="заголовок 4"/>
    <w:basedOn w:val="a0"/>
    <w:next w:val="a0"/>
    <w:rsid w:val="005A19D6"/>
    <w:pPr>
      <w:keepNext/>
      <w:jc w:val="center"/>
      <w:outlineLvl w:val="3"/>
    </w:pPr>
    <w:rPr>
      <w:b/>
      <w:sz w:val="32"/>
      <w:szCs w:val="20"/>
    </w:rPr>
  </w:style>
  <w:style w:type="paragraph" w:styleId="ab">
    <w:name w:val="Subtitle"/>
    <w:basedOn w:val="a0"/>
    <w:link w:val="ac"/>
    <w:qFormat/>
    <w:rsid w:val="005A19D6"/>
    <w:pPr>
      <w:jc w:val="center"/>
    </w:pPr>
    <w:rPr>
      <w:sz w:val="28"/>
      <w:szCs w:val="20"/>
    </w:rPr>
  </w:style>
  <w:style w:type="character" w:customStyle="1" w:styleId="ac">
    <w:name w:val="Подзаголовок Знак"/>
    <w:basedOn w:val="a1"/>
    <w:link w:val="ab"/>
    <w:rsid w:val="005A19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E864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1"/>
    <w:qFormat/>
    <w:rsid w:val="00E86461"/>
    <w:rPr>
      <w:b/>
      <w:bCs/>
    </w:rPr>
  </w:style>
  <w:style w:type="paragraph" w:customStyle="1" w:styleId="ae">
    <w:name w:val="стиль текста"/>
    <w:basedOn w:val="a0"/>
    <w:next w:val="a0"/>
    <w:qFormat/>
    <w:rsid w:val="00E86461"/>
    <w:pPr>
      <w:ind w:firstLine="709"/>
    </w:pPr>
    <w:rPr>
      <w:rFonts w:ascii="Liberation Serif" w:eastAsia="NSimSun" w:hAnsi="Liberation Serif" w:cs="Arial"/>
      <w:kern w:val="2"/>
      <w:lang w:eastAsia="zh-CN" w:bidi="hi-IN"/>
    </w:rPr>
  </w:style>
  <w:style w:type="paragraph" w:styleId="af">
    <w:name w:val="No Spacing"/>
    <w:link w:val="af0"/>
    <w:uiPriority w:val="1"/>
    <w:qFormat/>
    <w:rsid w:val="00531E50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1"/>
    <w:link w:val="af"/>
    <w:uiPriority w:val="1"/>
    <w:rsid w:val="00531E50"/>
    <w:rPr>
      <w:rFonts w:eastAsiaTheme="minorEastAsia"/>
      <w:lang w:eastAsia="ru-RU"/>
    </w:rPr>
  </w:style>
  <w:style w:type="table" w:customStyle="1" w:styleId="af1">
    <w:name w:val="Вовиков Стиль таблицы"/>
    <w:basedOn w:val="a2"/>
    <w:uiPriority w:val="99"/>
    <w:rsid w:val="00CB7289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character" w:customStyle="1" w:styleId="af2">
    <w:name w:val="Посещённая гиперссылка"/>
    <w:rsid w:val="00CB7289"/>
    <w:rPr>
      <w:color w:val="80000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FD2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D24F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0"/>
    <w:qFormat/>
    <w:rsid w:val="007306B3"/>
    <w:pPr>
      <w:suppressLineNumbers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-">
    <w:name w:val="Интернет-ссылка"/>
    <w:basedOn w:val="a1"/>
    <w:rsid w:val="00013A5C"/>
    <w:rPr>
      <w:color w:val="0000FF"/>
      <w:u w:val="single"/>
    </w:rPr>
  </w:style>
  <w:style w:type="paragraph" w:styleId="af4">
    <w:name w:val="header"/>
    <w:basedOn w:val="a0"/>
    <w:link w:val="af5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07210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F072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A002C-6A6B-4643-9389-88515CDA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1195</TotalTime>
  <Pages>17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</cp:lastModifiedBy>
  <cp:revision>57</cp:revision>
  <dcterms:created xsi:type="dcterms:W3CDTF">2020-09-12T09:25:00Z</dcterms:created>
  <dcterms:modified xsi:type="dcterms:W3CDTF">2020-10-26T10:11:00Z</dcterms:modified>
</cp:coreProperties>
</file>